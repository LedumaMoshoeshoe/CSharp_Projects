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7BF4" w14:textId="77777777" w:rsidR="00362AEB" w:rsidRDefault="00362AEB" w:rsidP="00A3727E">
      <w:pPr>
        <w:pStyle w:val="Graphicsanchor"/>
      </w:pPr>
      <w:r>
        <w:drawing>
          <wp:anchor distT="0" distB="0" distL="114300" distR="114300" simplePos="0" relativeHeight="251659264" behindDoc="1" locked="1" layoutInCell="1" allowOverlap="0" wp14:anchorId="026C0DFB" wp14:editId="0660F582">
            <wp:simplePos x="0" y="0"/>
            <wp:positionH relativeFrom="page">
              <wp:posOffset>1905</wp:posOffset>
            </wp:positionH>
            <wp:positionV relativeFrom="page">
              <wp:posOffset>-635</wp:posOffset>
            </wp:positionV>
            <wp:extent cx="7772400" cy="658368"/>
            <wp:effectExtent l="0" t="0" r="0" b="8890"/>
            <wp:wrapNone/>
            <wp:docPr id="56" name="Graphic 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phic 5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75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162"/>
        <w:gridCol w:w="8412"/>
      </w:tblGrid>
      <w:tr w:rsidR="0060679F" w14:paraId="685D9FBF" w14:textId="77777777" w:rsidTr="00362AEB">
        <w:trPr>
          <w:trHeight w:val="864"/>
          <w:jc w:val="center"/>
        </w:trPr>
        <w:tc>
          <w:tcPr>
            <w:tcW w:w="2160" w:type="dxa"/>
            <w:vMerge w:val="restart"/>
            <w:vAlign w:val="center"/>
          </w:tcPr>
          <w:p w14:paraId="5BE2217F" w14:textId="77777777" w:rsidR="00A3727E" w:rsidRPr="00A3727E" w:rsidRDefault="00A3727E" w:rsidP="00A3727E"/>
        </w:tc>
        <w:tc>
          <w:tcPr>
            <w:tcW w:w="8404" w:type="dxa"/>
            <w:tcBorders>
              <w:bottom w:val="nil"/>
            </w:tcBorders>
          </w:tcPr>
          <w:p w14:paraId="0D2BE785" w14:textId="77777777" w:rsidR="0060679F" w:rsidRPr="00590471" w:rsidRDefault="0060679F" w:rsidP="00034A32"/>
        </w:tc>
      </w:tr>
      <w:tr w:rsidR="0060679F" w14:paraId="1FC33AEF" w14:textId="77777777" w:rsidTr="00362AEB">
        <w:trPr>
          <w:trHeight w:val="10453"/>
          <w:jc w:val="center"/>
        </w:trPr>
        <w:tc>
          <w:tcPr>
            <w:tcW w:w="2160" w:type="dxa"/>
            <w:vMerge/>
          </w:tcPr>
          <w:p w14:paraId="6AC658B2" w14:textId="77777777" w:rsidR="0060679F" w:rsidRDefault="0060679F" w:rsidP="00393B6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404" w:type="dxa"/>
          </w:tcPr>
          <w:p w14:paraId="56459D99" w14:textId="2BDA7544" w:rsidR="0060679F" w:rsidRPr="00A3727E" w:rsidRDefault="00000000" w:rsidP="00A3727E">
            <w:sdt>
              <w:sdtPr>
                <w:id w:val="-632791258"/>
                <w:placeholder>
                  <w:docPart w:val="A6417EE67E79421CBCE753254FC70B84"/>
                </w:placeholder>
                <w15:appearance w15:val="hidden"/>
              </w:sdtPr>
              <w:sdtContent>
                <w:commentRangeStart w:id="0"/>
                <w:r w:rsidR="00F94608">
                  <w:t>MEC – [His credentials]</w:t>
                </w:r>
                <w:commentRangeEnd w:id="0"/>
                <w:r w:rsidR="00F94608">
                  <w:rPr>
                    <w:rStyle w:val="CommentReference"/>
                  </w:rPr>
                  <w:commentReference w:id="0"/>
                </w:r>
              </w:sdtContent>
            </w:sdt>
            <w:r w:rsidR="00A3727E" w:rsidRPr="00A3727E">
              <w:t xml:space="preserve"> </w:t>
            </w:r>
          </w:p>
          <w:p w14:paraId="47BBD704" w14:textId="0CF75759" w:rsidR="0060679F" w:rsidRPr="00A3727E" w:rsidRDefault="00000000" w:rsidP="00A3727E">
            <w:sdt>
              <w:sdtPr>
                <w:id w:val="930393416"/>
                <w:placeholder>
                  <w:docPart w:val="AB9C1DB51E8A4C78932EB2032BCA302F"/>
                </w:placeholder>
                <w15:appearance w15:val="hidden"/>
              </w:sdtPr>
              <w:sdtContent>
                <w:r w:rsidR="00F94608">
                  <w:t>4 Philip Street,</w:t>
                </w:r>
              </w:sdtContent>
            </w:sdt>
            <w:r w:rsidR="00A3727E" w:rsidRPr="00A3727E">
              <w:t xml:space="preserve"> </w:t>
            </w:r>
          </w:p>
          <w:p w14:paraId="0C348587" w14:textId="7D1CAEBF" w:rsidR="0060679F" w:rsidRPr="00A3727E" w:rsidRDefault="00000000" w:rsidP="00A3727E">
            <w:sdt>
              <w:sdtPr>
                <w:id w:val="528305969"/>
                <w:placeholder>
                  <w:docPart w:val="81477389289D468FBBE41A2510E5DE97"/>
                </w:placeholder>
                <w15:appearance w15:val="hidden"/>
              </w:sdtPr>
              <w:sdtContent>
                <w:r w:rsidR="00F94608">
                  <w:t xml:space="preserve">Carletonville, Gauteng, 2499 </w:t>
                </w:r>
              </w:sdtContent>
            </w:sdt>
            <w:r w:rsidR="00A3727E" w:rsidRPr="00A3727E">
              <w:t xml:space="preserve"> </w:t>
            </w:r>
          </w:p>
          <w:p w14:paraId="55F3540C" w14:textId="77777777" w:rsidR="002B4989" w:rsidRDefault="002B4989" w:rsidP="00704AD9"/>
          <w:p w14:paraId="72EC3F8D" w14:textId="6CAD5D75" w:rsidR="0060679F" w:rsidRPr="009D57D2" w:rsidRDefault="00000000" w:rsidP="00704AD9">
            <w:sdt>
              <w:sdtPr>
                <w:id w:val="1224407695"/>
                <w:placeholder>
                  <w:docPart w:val="3B295C42DD3840ACB497417C2DFB1C66"/>
                </w:placeholder>
                <w15:appearance w15:val="hidden"/>
              </w:sdtPr>
              <w:sdtContent>
                <w:r w:rsidR="00F94608">
                  <w:t>May 29, 2023</w:t>
                </w:r>
              </w:sdtContent>
            </w:sdt>
            <w:r w:rsidR="00A3727E">
              <w:t xml:space="preserve"> </w:t>
            </w:r>
          </w:p>
          <w:p w14:paraId="6C4EF357" w14:textId="77777777" w:rsidR="0060679F" w:rsidRDefault="0060679F" w:rsidP="00704AD9"/>
          <w:p w14:paraId="2BDA38D5" w14:textId="77777777" w:rsidR="0060679F" w:rsidRDefault="0060679F" w:rsidP="00704AD9"/>
          <w:p w14:paraId="6DC31054" w14:textId="77777777" w:rsidR="0060679F" w:rsidRPr="009D57D2" w:rsidRDefault="0060679F" w:rsidP="00704AD9"/>
          <w:p w14:paraId="6F565542" w14:textId="77777777" w:rsidR="0060679F" w:rsidRPr="00A3727E" w:rsidRDefault="00000000" w:rsidP="00A3727E">
            <w:sdt>
              <w:sdtPr>
                <w:id w:val="1726879425"/>
                <w:placeholder>
                  <w:docPart w:val="CC0F2294BF0A433082BAD015566CE2B2"/>
                </w:placeholder>
                <w:showingPlcHdr/>
                <w15:appearance w15:val="hidden"/>
              </w:sdtPr>
              <w:sdtContent>
                <w:r w:rsidR="00A3727E" w:rsidRPr="00A3727E">
                  <w:t>Dear</w:t>
                </w:r>
              </w:sdtContent>
            </w:sdt>
            <w:r w:rsidR="00A3727E" w:rsidRPr="00A3727E">
              <w:t xml:space="preserve"> </w:t>
            </w:r>
            <w:sdt>
              <w:sdtPr>
                <w:id w:val="485668209"/>
                <w:placeholder>
                  <w:docPart w:val="AE4C42CC6E1F479FA47FD63442BDEEFE"/>
                </w:placeholder>
                <w:showingPlcHdr/>
                <w15:appearance w15:val="hidden"/>
              </w:sdtPr>
              <w:sdtContent>
                <w:r w:rsidR="00A3727E" w:rsidRPr="00A3727E">
                  <w:t>Taylor Phillips,</w:t>
                </w:r>
              </w:sdtContent>
            </w:sdt>
          </w:p>
          <w:p w14:paraId="5E11B0CC" w14:textId="77777777" w:rsidR="0060679F" w:rsidRPr="00A3727E" w:rsidRDefault="0060679F" w:rsidP="00A3727E"/>
          <w:sdt>
            <w:sdtPr>
              <w:id w:val="682101844"/>
              <w:placeholder>
                <w:docPart w:val="4458CEA7DB684EB490B79E7F1290634C"/>
              </w:placeholder>
              <w:showingPlcHdr/>
              <w15:appearance w15:val="hidden"/>
            </w:sdtPr>
            <w:sdtContent>
              <w:p w14:paraId="67B86AA2" w14:textId="77777777" w:rsidR="00A3727E" w:rsidRPr="00A3727E" w:rsidRDefault="00A3727E" w:rsidP="00A3727E">
                <w:r w:rsidRPr="00A3727E">
                  <w:t>Write the body of your letter here.</w:t>
                </w:r>
                <w:r w:rsidR="00BC0236">
                  <w:t xml:space="preserve"> </w:t>
                </w:r>
                <w:r w:rsidRPr="00A3727E">
                  <w:t xml:space="preserve">To update any of the letter's information, select the text, and start typing. </w:t>
                </w:r>
              </w:p>
              <w:p w14:paraId="28DFB19A" w14:textId="77777777" w:rsidR="00A3727E" w:rsidRPr="00A3727E" w:rsidRDefault="00A3727E" w:rsidP="00A3727E"/>
              <w:p w14:paraId="28AD383D" w14:textId="77777777" w:rsidR="00A3727E" w:rsidRPr="00A3727E" w:rsidRDefault="00A3727E" w:rsidP="00A3727E">
                <w:r w:rsidRPr="00A3727E">
                  <w:t>Want to change fonts?</w:t>
                </w:r>
                <w:r w:rsidR="00BC0236">
                  <w:t xml:space="preserve"> </w:t>
                </w:r>
                <w:r w:rsidRPr="00A3727E">
                  <w:t>Go to the Home tab and choose Fonts.</w:t>
                </w:r>
                <w:r w:rsidR="00BC0236">
                  <w:t xml:space="preserve"> </w:t>
                </w:r>
                <w:r w:rsidRPr="00A3727E">
                  <w:t xml:space="preserve">You can use a built-in font combination or select one of your own. </w:t>
                </w:r>
              </w:p>
              <w:p w14:paraId="18534717" w14:textId="77777777" w:rsidR="00A3727E" w:rsidRPr="00A3727E" w:rsidRDefault="00A3727E" w:rsidP="00A3727E"/>
              <w:p w14:paraId="4DDB0968" w14:textId="77777777" w:rsidR="00A3727E" w:rsidRPr="00A3727E" w:rsidRDefault="00A3727E" w:rsidP="00A3727E">
                <w:r w:rsidRPr="00A3727E">
                  <w:t>You can also change the colors of the template to match your personal taste. Go to the Design tab and choose a color palette from the Colors menu.</w:t>
                </w:r>
                <w:r w:rsidR="00BC0236">
                  <w:t xml:space="preserve"> </w:t>
                </w:r>
                <w:r w:rsidRPr="00A3727E">
                  <w:t xml:space="preserve">Hovering over the different palettes will show you what your document would look like with the new palette. </w:t>
                </w:r>
              </w:p>
              <w:p w14:paraId="6704C2A1" w14:textId="77777777" w:rsidR="00A3727E" w:rsidRPr="00A3727E" w:rsidRDefault="00A3727E" w:rsidP="00A3727E"/>
              <w:p w14:paraId="3CAB9140" w14:textId="77777777" w:rsidR="0060679F" w:rsidRPr="00A3727E" w:rsidRDefault="00A3727E" w:rsidP="00A3727E">
                <w:r w:rsidRPr="00A3727E">
                  <w:t>To change the color or font formatting back to the original settings, go to the Design tab, and select the Theme menu.</w:t>
                </w:r>
                <w:r w:rsidR="00BC0236">
                  <w:t xml:space="preserve"> </w:t>
                </w:r>
                <w:r w:rsidRPr="00A3727E">
                  <w:t>From there, choose the option to reset the original template theme.</w:t>
                </w:r>
              </w:p>
            </w:sdtContent>
          </w:sdt>
          <w:p w14:paraId="1CF01A45" w14:textId="77777777" w:rsidR="0060679F" w:rsidRPr="00A3727E" w:rsidRDefault="0060679F" w:rsidP="00A3727E"/>
          <w:p w14:paraId="422C90A0" w14:textId="77777777" w:rsidR="0060679F" w:rsidRPr="009D57D2" w:rsidRDefault="0060679F" w:rsidP="00704AD9">
            <w:r w:rsidRPr="009D57D2">
              <w:t xml:space="preserve">Warm Regards, </w:t>
            </w:r>
          </w:p>
          <w:p w14:paraId="42B50F82" w14:textId="77777777" w:rsidR="0060679F" w:rsidRPr="009D57D2" w:rsidRDefault="0060679F" w:rsidP="00704AD9"/>
          <w:p w14:paraId="3720CFB6" w14:textId="09BEE8D7" w:rsidR="0060679F" w:rsidRPr="009D57D2" w:rsidRDefault="00000000" w:rsidP="00704AD9">
            <w:pPr>
              <w:pStyle w:val="Name"/>
            </w:pPr>
            <w:sdt>
              <w:sdtPr>
                <w:id w:val="280155622"/>
                <w:placeholder>
                  <w:docPart w:val="6DB4B0034DC043459552EDA710F6DD27"/>
                </w:placeholder>
                <w15:appearance w15:val="hidden"/>
              </w:sdtPr>
              <w:sdtContent>
                <w:r w:rsidR="00F94608">
                  <w:t>Leduma Moshoeshoe</w:t>
                </w:r>
              </w:sdtContent>
            </w:sdt>
            <w:r w:rsidR="00A3727E">
              <w:t xml:space="preserve"> </w:t>
            </w:r>
          </w:p>
          <w:p w14:paraId="00CD38A9" w14:textId="73A64668" w:rsidR="0060679F" w:rsidRPr="00295BAD" w:rsidRDefault="00000000" w:rsidP="00704AD9">
            <w:sdt>
              <w:sdtPr>
                <w:id w:val="-1603712985"/>
                <w:placeholder>
                  <w:docPart w:val="430FE080A78243B1B5BAEF2461C3CBA9"/>
                </w:placeholder>
                <w15:appearance w15:val="hidden"/>
              </w:sdtPr>
              <w:sdtContent>
                <w:r w:rsidR="00F94608">
                  <w:t xml:space="preserve"> </w:t>
                </w:r>
              </w:sdtContent>
            </w:sdt>
          </w:p>
          <w:p w14:paraId="5C036011" w14:textId="77777777" w:rsidR="00A3727E" w:rsidRPr="009D57D2" w:rsidRDefault="00A3727E" w:rsidP="00704AD9"/>
          <w:p w14:paraId="194C56AE" w14:textId="4AC89E21" w:rsidR="0060679F" w:rsidRDefault="00F94608" w:rsidP="00704AD9">
            <w:r>
              <w:t>068 206 2799</w:t>
            </w:r>
            <w:r w:rsidR="00A3727E">
              <w:t xml:space="preserve"> </w:t>
            </w:r>
          </w:p>
          <w:p w14:paraId="20A61D6A" w14:textId="4196EC5E" w:rsidR="0060679F" w:rsidRPr="009D57D2" w:rsidRDefault="00000000" w:rsidP="00704AD9">
            <w:sdt>
              <w:sdtPr>
                <w:id w:val="505474129"/>
                <w:placeholder>
                  <w:docPart w:val="5B3D6FDAFE52416F80BECAD39307DC62"/>
                </w:placeholder>
                <w15:appearance w15:val="hidden"/>
              </w:sdtPr>
              <w:sdtContent>
                <w:r w:rsidR="00F94608">
                  <w:t>ledumamoshoeshoe@gmail.com</w:t>
                </w:r>
              </w:sdtContent>
            </w:sdt>
            <w:r w:rsidR="00A3727E">
              <w:t xml:space="preserve"> </w:t>
            </w:r>
          </w:p>
        </w:tc>
      </w:tr>
      <w:tr w:rsidR="00362AEB" w14:paraId="0D35C879" w14:textId="77777777" w:rsidTr="00362AEB">
        <w:trPr>
          <w:trHeight w:val="1152"/>
          <w:jc w:val="center"/>
        </w:trPr>
        <w:tc>
          <w:tcPr>
            <w:tcW w:w="2160" w:type="dxa"/>
          </w:tcPr>
          <w:p w14:paraId="35F1CB12" w14:textId="23C68451" w:rsidR="00362AEB" w:rsidRPr="00A3727E" w:rsidRDefault="00362AEB" w:rsidP="00A3727E">
            <w:pPr>
              <w:pStyle w:val="Address"/>
            </w:pPr>
          </w:p>
        </w:tc>
        <w:tc>
          <w:tcPr>
            <w:tcW w:w="8404" w:type="dxa"/>
          </w:tcPr>
          <w:p w14:paraId="18083068" w14:textId="77777777" w:rsidR="00362AEB" w:rsidRPr="009D57D2" w:rsidRDefault="00362AEB" w:rsidP="00704AD9"/>
        </w:tc>
      </w:tr>
    </w:tbl>
    <w:p w14:paraId="63587065" w14:textId="77777777" w:rsidR="009B4B66" w:rsidRDefault="009B4B66" w:rsidP="00CE1E3D">
      <w:pPr>
        <w:pStyle w:val="BodyText"/>
      </w:pPr>
    </w:p>
    <w:p w14:paraId="52DCB37F" w14:textId="77777777" w:rsidR="00804A78" w:rsidRDefault="00804A78">
      <w:pPr>
        <w:spacing w:after="220"/>
        <w:rPr>
          <w:sz w:val="20"/>
          <w:szCs w:val="20"/>
        </w:rPr>
        <w:sectPr w:rsidR="00804A78" w:rsidSect="00A3727E">
          <w:type w:val="continuous"/>
          <w:pgSz w:w="12240" w:h="15840" w:code="1"/>
          <w:pgMar w:top="850" w:right="562" w:bottom="360" w:left="562" w:header="720" w:footer="144" w:gutter="0"/>
          <w:cols w:space="720"/>
          <w:noEndnote/>
          <w:docGrid w:linePitch="299"/>
        </w:sectPr>
      </w:pPr>
    </w:p>
    <w:p w14:paraId="77DF030C" w14:textId="77777777" w:rsidR="00A3727E" w:rsidRDefault="00A3727E" w:rsidP="00A3727E">
      <w:pPr>
        <w:pStyle w:val="Graphicsanchor"/>
      </w:pPr>
      <w:r>
        <w:lastRenderedPageBreak/>
        <w:drawing>
          <wp:anchor distT="0" distB="0" distL="114300" distR="114300" simplePos="0" relativeHeight="251663360" behindDoc="1" locked="1" layoutInCell="1" allowOverlap="1" wp14:anchorId="342B49A5" wp14:editId="7BB4FDA7">
            <wp:simplePos x="0" y="0"/>
            <wp:positionH relativeFrom="page">
              <wp:posOffset>1905</wp:posOffset>
            </wp:positionH>
            <wp:positionV relativeFrom="margin">
              <wp:posOffset>8757285</wp:posOffset>
            </wp:positionV>
            <wp:extent cx="7772400" cy="658368"/>
            <wp:effectExtent l="0" t="0" r="0" b="8890"/>
            <wp:wrapNone/>
            <wp:docPr id="9" name="Graphic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797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63"/>
        <w:gridCol w:w="270"/>
        <w:gridCol w:w="7332"/>
      </w:tblGrid>
      <w:tr w:rsidR="009B4B66" w14:paraId="187EB0FE" w14:textId="77777777" w:rsidTr="003B5110">
        <w:trPr>
          <w:trHeight w:val="993"/>
          <w:jc w:val="center"/>
        </w:trPr>
        <w:tc>
          <w:tcPr>
            <w:tcW w:w="3060" w:type="dxa"/>
            <w:vAlign w:val="center"/>
          </w:tcPr>
          <w:p w14:paraId="4184E37D" w14:textId="77777777" w:rsidR="009B4B66" w:rsidRPr="007E1D97" w:rsidRDefault="00000000" w:rsidP="00A3727E">
            <w:pPr>
              <w:pStyle w:val="Logotype"/>
              <w:rPr>
                <w:rStyle w:val="Pink"/>
              </w:rPr>
            </w:pPr>
            <w:sdt>
              <w:sdtPr>
                <w:rPr>
                  <w:color w:val="EB4252" w:themeColor="accent3"/>
                </w:rPr>
                <w:id w:val="592137844"/>
                <w:placeholder>
                  <w:docPart w:val="862D21B45647491DA51028629839C0B6"/>
                </w:placeholder>
                <w:showingPlcHdr/>
                <w15:appearance w15:val="hidden"/>
              </w:sdtPr>
              <w:sdtEndPr>
                <w:rPr>
                  <w:color w:val="AA2170" w:themeColor="accent2"/>
                </w:rPr>
              </w:sdtEndPr>
              <w:sdtContent>
                <w:r w:rsidR="00E01ACF" w:rsidRPr="00E01ACF">
                  <w:t>N</w:t>
                </w:r>
              </w:sdtContent>
            </w:sdt>
            <w:sdt>
              <w:sdtPr>
                <w:id w:val="-222299748"/>
                <w:placeholder>
                  <w:docPart w:val="747019905DD549AF88EB07805512A7A9"/>
                </w:placeholder>
                <w:showingPlcHdr/>
                <w15:appearance w15:val="hidden"/>
              </w:sdtPr>
              <w:sdtContent>
                <w:r w:rsidR="00E01ACF" w:rsidRPr="00A3727E">
                  <w:rPr>
                    <w:rStyle w:val="Pink"/>
                  </w:rPr>
                  <w:t>P</w:t>
                </w:r>
              </w:sdtContent>
            </w:sdt>
          </w:p>
        </w:tc>
        <w:tc>
          <w:tcPr>
            <w:tcW w:w="270" w:type="dxa"/>
          </w:tcPr>
          <w:p w14:paraId="2217FD44" w14:textId="77777777" w:rsidR="009B4B66" w:rsidRDefault="009B4B66" w:rsidP="00034A32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325" w:type="dxa"/>
          </w:tcPr>
          <w:p w14:paraId="0D5BDECA" w14:textId="77777777" w:rsidR="009B4B66" w:rsidRPr="00590471" w:rsidRDefault="009B4B66" w:rsidP="00034A32"/>
        </w:tc>
      </w:tr>
      <w:tr w:rsidR="00A3727E" w14:paraId="6B3587B6" w14:textId="77777777" w:rsidTr="00E01ACF">
        <w:trPr>
          <w:trHeight w:val="11534"/>
          <w:jc w:val="center"/>
        </w:trPr>
        <w:tc>
          <w:tcPr>
            <w:tcW w:w="3060" w:type="dxa"/>
          </w:tcPr>
          <w:p w14:paraId="4F58D04C" w14:textId="77777777" w:rsidR="00E01ACF" w:rsidRPr="00635871" w:rsidRDefault="00000000" w:rsidP="00E01ACF">
            <w:pPr>
              <w:pStyle w:val="CompanyName"/>
            </w:pPr>
            <w:sdt>
              <w:sdtPr>
                <w:id w:val="-315575575"/>
                <w:placeholder>
                  <w:docPart w:val="C92C7E62D47E48A5817D82F27351012D"/>
                </w:placeholder>
                <w:showingPlcHdr/>
                <w15:appearance w15:val="hidden"/>
              </w:sdtPr>
              <w:sdtContent>
                <w:r w:rsidR="00E01ACF" w:rsidRPr="00A3727E">
                  <w:t>Nod Publishers</w:t>
                </w:r>
              </w:sdtContent>
            </w:sdt>
            <w:r w:rsidR="00E01ACF">
              <w:t xml:space="preserve"> </w:t>
            </w:r>
          </w:p>
          <w:p w14:paraId="1D3BCD27" w14:textId="77777777" w:rsidR="00E01ACF" w:rsidRPr="009D57D2" w:rsidRDefault="00000000" w:rsidP="00E01ACF">
            <w:pPr>
              <w:pStyle w:val="Address"/>
            </w:pPr>
            <w:sdt>
              <w:sdtPr>
                <w:id w:val="-371762477"/>
                <w:placeholder>
                  <w:docPart w:val="6D9D973B07D141D69959BEE53AE5AB26"/>
                </w:placeholder>
                <w:showingPlcHdr/>
                <w15:appearance w15:val="hidden"/>
              </w:sdtPr>
              <w:sdtContent>
                <w:r w:rsidR="00E01ACF" w:rsidRPr="00A3727E">
                  <w:t>4567 Main St.</w:t>
                </w:r>
              </w:sdtContent>
            </w:sdt>
            <w:r w:rsidR="00E01ACF">
              <w:t xml:space="preserve"> </w:t>
            </w:r>
          </w:p>
          <w:p w14:paraId="1A3A06F8" w14:textId="77777777" w:rsidR="00E01ACF" w:rsidRDefault="00000000" w:rsidP="00E01ACF">
            <w:pPr>
              <w:pStyle w:val="Address"/>
            </w:pPr>
            <w:sdt>
              <w:sdtPr>
                <w:id w:val="-1338610620"/>
                <w:placeholder>
                  <w:docPart w:val="33596D1D562443C29A01BA072BCAD1E5"/>
                </w:placeholder>
                <w:showingPlcHdr/>
                <w15:appearance w15:val="hidden"/>
              </w:sdtPr>
              <w:sdtContent>
                <w:r w:rsidR="00E01ACF" w:rsidRPr="00A3727E">
                  <w:t>Buffalo, NY 98052</w:t>
                </w:r>
              </w:sdtContent>
            </w:sdt>
            <w:r w:rsidR="00E01ACF" w:rsidRPr="009D57D2">
              <w:t xml:space="preserve"> </w:t>
            </w:r>
          </w:p>
          <w:p w14:paraId="3F2A1B9B" w14:textId="77777777" w:rsidR="00E01ACF" w:rsidRPr="00E01ACF" w:rsidRDefault="00000000" w:rsidP="00E01ACF">
            <w:pPr>
              <w:pStyle w:val="Address"/>
            </w:pPr>
            <w:sdt>
              <w:sdtPr>
                <w:id w:val="365263816"/>
                <w:placeholder>
                  <w:docPart w:val="9EF5A69ECC814533ACF9071D1A160B89"/>
                </w:placeholder>
                <w:showingPlcHdr/>
                <w15:appearance w15:val="hidden"/>
              </w:sdtPr>
              <w:sdtContent>
                <w:r w:rsidR="00E01ACF" w:rsidRPr="00E01ACF">
                  <w:t>555-0100</w:t>
                </w:r>
              </w:sdtContent>
            </w:sdt>
            <w:r w:rsidR="00E01ACF" w:rsidRPr="00E01ACF">
              <w:t xml:space="preserve"> </w:t>
            </w:r>
          </w:p>
          <w:p w14:paraId="4D71D609" w14:textId="77777777" w:rsidR="00E01ACF" w:rsidRPr="00E01ACF" w:rsidRDefault="00000000" w:rsidP="00E01ACF">
            <w:pPr>
              <w:pStyle w:val="Address"/>
            </w:pPr>
            <w:sdt>
              <w:sdtPr>
                <w:id w:val="-125546904"/>
                <w:placeholder>
                  <w:docPart w:val="14B0BCA4341C4C98BCB6D833210491AE"/>
                </w:placeholder>
                <w:showingPlcHdr/>
                <w15:appearance w15:val="hidden"/>
              </w:sdtPr>
              <w:sdtContent>
                <w:r w:rsidR="00E01ACF" w:rsidRPr="00E01ACF">
                  <w:t>nodpublishers.com</w:t>
                </w:r>
              </w:sdtContent>
            </w:sdt>
            <w:r w:rsidR="00E01ACF" w:rsidRPr="00E01ACF">
              <w:t xml:space="preserve"> </w:t>
            </w:r>
          </w:p>
          <w:p w14:paraId="232CF11C" w14:textId="77777777" w:rsidR="00A3727E" w:rsidRPr="00E01ACF" w:rsidRDefault="00000000" w:rsidP="00E01ACF">
            <w:pPr>
              <w:pStyle w:val="Address"/>
            </w:pPr>
            <w:sdt>
              <w:sdtPr>
                <w:id w:val="1129908803"/>
                <w:placeholder>
                  <w:docPart w:val="7AC3142AF7A5412AA45B290B013685A3"/>
                </w:placeholder>
                <w:showingPlcHdr/>
                <w15:appearance w15:val="hidden"/>
              </w:sdtPr>
              <w:sdtContent>
                <w:r w:rsidR="00E01ACF" w:rsidRPr="00E01ACF">
                  <w:t>kalle@nodpublishers.com</w:t>
                </w:r>
              </w:sdtContent>
            </w:sdt>
          </w:p>
        </w:tc>
        <w:tc>
          <w:tcPr>
            <w:tcW w:w="270" w:type="dxa"/>
          </w:tcPr>
          <w:p w14:paraId="0E2A90D9" w14:textId="77777777" w:rsidR="00A3727E" w:rsidRDefault="00A3727E" w:rsidP="00A3727E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325" w:type="dxa"/>
          </w:tcPr>
          <w:p w14:paraId="120387DD" w14:textId="77777777" w:rsidR="00A3727E" w:rsidRPr="00A3727E" w:rsidRDefault="00000000" w:rsidP="00A3727E">
            <w:sdt>
              <w:sdtPr>
                <w:id w:val="551125431"/>
                <w:placeholder>
                  <w:docPart w:val="03C7D53080B64201956C8C0482918D93"/>
                </w:placeholder>
                <w:showingPlcHdr/>
                <w15:appearance w15:val="hidden"/>
              </w:sdtPr>
              <w:sdtContent>
                <w:r w:rsidR="00A3727E" w:rsidRPr="00A3727E">
                  <w:t>Taylor Phillips</w:t>
                </w:r>
              </w:sdtContent>
            </w:sdt>
            <w:r w:rsidR="00A3727E" w:rsidRPr="00A3727E">
              <w:t xml:space="preserve"> </w:t>
            </w:r>
          </w:p>
          <w:p w14:paraId="2C7FD126" w14:textId="77777777" w:rsidR="00A3727E" w:rsidRPr="00A3727E" w:rsidRDefault="00000000" w:rsidP="00A3727E">
            <w:sdt>
              <w:sdtPr>
                <w:id w:val="-1463023759"/>
                <w:placeholder>
                  <w:docPart w:val="ED88D5E2E60F4A2C8E425FED678A9E8B"/>
                </w:placeholder>
                <w:showingPlcHdr/>
                <w15:appearance w15:val="hidden"/>
              </w:sdtPr>
              <w:sdtContent>
                <w:r w:rsidR="00A3727E" w:rsidRPr="00A3727E">
                  <w:t>5678 Main St</w:t>
                </w:r>
              </w:sdtContent>
            </w:sdt>
            <w:r w:rsidR="00A3727E" w:rsidRPr="00A3727E">
              <w:t xml:space="preserve"> </w:t>
            </w:r>
          </w:p>
          <w:p w14:paraId="3E876A8F" w14:textId="77777777" w:rsidR="00A3727E" w:rsidRPr="00A3727E" w:rsidRDefault="00000000" w:rsidP="00A3727E">
            <w:sdt>
              <w:sdtPr>
                <w:id w:val="-847792501"/>
                <w:placeholder>
                  <w:docPart w:val="33E0D596E4AA4A75A79C66275CED7112"/>
                </w:placeholder>
                <w:showingPlcHdr/>
                <w15:appearance w15:val="hidden"/>
              </w:sdtPr>
              <w:sdtContent>
                <w:r w:rsidR="00A3727E" w:rsidRPr="00A3727E">
                  <w:t>New York, NY 90210</w:t>
                </w:r>
              </w:sdtContent>
            </w:sdt>
            <w:r w:rsidR="00A3727E" w:rsidRPr="00A3727E">
              <w:t xml:space="preserve"> </w:t>
            </w:r>
          </w:p>
          <w:p w14:paraId="6C0FBBED" w14:textId="77777777" w:rsidR="00A3727E" w:rsidRDefault="00A3727E" w:rsidP="00A3727E"/>
          <w:p w14:paraId="32A953FB" w14:textId="77777777" w:rsidR="00A3727E" w:rsidRPr="009D57D2" w:rsidRDefault="00000000" w:rsidP="00A3727E">
            <w:sdt>
              <w:sdtPr>
                <w:id w:val="1709372951"/>
                <w:placeholder>
                  <w:docPart w:val="1DF27A3800BE46C9BCE9434DC5AA874D"/>
                </w:placeholder>
                <w:showingPlcHdr/>
                <w15:appearance w15:val="hidden"/>
              </w:sdtPr>
              <w:sdtContent>
                <w:r w:rsidR="00A3727E" w:rsidRPr="00A3727E">
                  <w:t>September 16, 20XX</w:t>
                </w:r>
              </w:sdtContent>
            </w:sdt>
            <w:r w:rsidR="00A3727E">
              <w:t xml:space="preserve"> </w:t>
            </w:r>
          </w:p>
          <w:p w14:paraId="250798C8" w14:textId="77777777" w:rsidR="00A3727E" w:rsidRDefault="00A3727E" w:rsidP="00A3727E"/>
          <w:p w14:paraId="2F7CE6E8" w14:textId="77777777" w:rsidR="00A3727E" w:rsidRDefault="00A3727E" w:rsidP="00A3727E"/>
          <w:p w14:paraId="65B3193D" w14:textId="77777777" w:rsidR="00A3727E" w:rsidRPr="009D57D2" w:rsidRDefault="00A3727E" w:rsidP="00A3727E"/>
          <w:p w14:paraId="22DC1387" w14:textId="77777777" w:rsidR="00A3727E" w:rsidRPr="00A3727E" w:rsidRDefault="00000000" w:rsidP="00A3727E">
            <w:sdt>
              <w:sdtPr>
                <w:id w:val="1321918577"/>
                <w:placeholder>
                  <w:docPart w:val="3280023234904474942EE3221F0F5E66"/>
                </w:placeholder>
                <w:showingPlcHdr/>
                <w15:appearance w15:val="hidden"/>
              </w:sdtPr>
              <w:sdtContent>
                <w:r w:rsidR="00A3727E" w:rsidRPr="00A3727E">
                  <w:t>Dear</w:t>
                </w:r>
              </w:sdtContent>
            </w:sdt>
            <w:r w:rsidR="00A3727E" w:rsidRPr="00A3727E">
              <w:t xml:space="preserve"> </w:t>
            </w:r>
            <w:sdt>
              <w:sdtPr>
                <w:id w:val="-903980150"/>
                <w:placeholder>
                  <w:docPart w:val="0E9133B03883433AA7691C14DB8A9236"/>
                </w:placeholder>
                <w:showingPlcHdr/>
                <w15:appearance w15:val="hidden"/>
              </w:sdtPr>
              <w:sdtContent>
                <w:r w:rsidR="00A3727E" w:rsidRPr="00A3727E">
                  <w:t>Taylor Phillips,</w:t>
                </w:r>
              </w:sdtContent>
            </w:sdt>
          </w:p>
          <w:p w14:paraId="6FE5D7C4" w14:textId="77777777" w:rsidR="00A3727E" w:rsidRPr="00A3727E" w:rsidRDefault="00A3727E" w:rsidP="00A3727E"/>
          <w:sdt>
            <w:sdtPr>
              <w:id w:val="72094527"/>
              <w:placeholder>
                <w:docPart w:val="AA44797AD66641D0A1ECB9E80873202D"/>
              </w:placeholder>
              <w:showingPlcHdr/>
              <w15:appearance w15:val="hidden"/>
            </w:sdtPr>
            <w:sdtContent>
              <w:p w14:paraId="5F935D1B" w14:textId="77777777" w:rsidR="00A3727E" w:rsidRPr="00A3727E" w:rsidRDefault="00A3727E" w:rsidP="00A3727E">
                <w:r w:rsidRPr="00A3727E">
                  <w:t>Write the body of your letter here.</w:t>
                </w:r>
                <w:r w:rsidR="00BC0236">
                  <w:t xml:space="preserve"> </w:t>
                </w:r>
                <w:r w:rsidRPr="00A3727E">
                  <w:t xml:space="preserve">To update any of the letter's information, select the text, and start typing. </w:t>
                </w:r>
              </w:p>
              <w:p w14:paraId="3367CC05" w14:textId="77777777" w:rsidR="00A3727E" w:rsidRPr="00A3727E" w:rsidRDefault="00A3727E" w:rsidP="00A3727E"/>
              <w:p w14:paraId="300AB548" w14:textId="77777777" w:rsidR="00A3727E" w:rsidRPr="00A3727E" w:rsidRDefault="00A3727E" w:rsidP="00A3727E">
                <w:r w:rsidRPr="00A3727E">
                  <w:t>Want to change fonts?</w:t>
                </w:r>
                <w:r w:rsidR="00BC0236">
                  <w:t xml:space="preserve"> </w:t>
                </w:r>
                <w:r w:rsidRPr="00A3727E">
                  <w:t>Go to the Home tab and choose Fonts.</w:t>
                </w:r>
                <w:r w:rsidR="00BC0236">
                  <w:t xml:space="preserve"> </w:t>
                </w:r>
                <w:r w:rsidRPr="00A3727E">
                  <w:t xml:space="preserve">You can use a built-in font combination or select one of your own. </w:t>
                </w:r>
              </w:p>
              <w:p w14:paraId="25D9605A" w14:textId="77777777" w:rsidR="00A3727E" w:rsidRPr="00A3727E" w:rsidRDefault="00A3727E" w:rsidP="00A3727E"/>
              <w:p w14:paraId="1F522454" w14:textId="77777777" w:rsidR="00A3727E" w:rsidRPr="00A3727E" w:rsidRDefault="00A3727E" w:rsidP="00A3727E">
                <w:r w:rsidRPr="00A3727E">
                  <w:t>You can also change the colors of the template to match your personal taste. Go to the Design tab and choose a color palette from the Colors menu.</w:t>
                </w:r>
                <w:r w:rsidR="00BC0236">
                  <w:t xml:space="preserve"> </w:t>
                </w:r>
                <w:r w:rsidRPr="00A3727E">
                  <w:t xml:space="preserve">Hovering over the different palettes will show you what your document would look like with the new palette. </w:t>
                </w:r>
              </w:p>
              <w:p w14:paraId="2D4876DE" w14:textId="77777777" w:rsidR="00A3727E" w:rsidRPr="00A3727E" w:rsidRDefault="00A3727E" w:rsidP="00A3727E"/>
              <w:p w14:paraId="50050002" w14:textId="77777777" w:rsidR="00A3727E" w:rsidRPr="00A3727E" w:rsidRDefault="00A3727E" w:rsidP="00A3727E">
                <w:r w:rsidRPr="00A3727E">
                  <w:t>To change the color or font formatting back to the original settings, go to the Design tab, and select the Theme menu.</w:t>
                </w:r>
                <w:r w:rsidR="00BC0236">
                  <w:t xml:space="preserve"> </w:t>
                </w:r>
                <w:r w:rsidRPr="00A3727E">
                  <w:t>From there, choose the option to reset the original template theme.</w:t>
                </w:r>
              </w:p>
            </w:sdtContent>
          </w:sdt>
          <w:p w14:paraId="6ADE3300" w14:textId="77777777" w:rsidR="00A3727E" w:rsidRPr="00A3727E" w:rsidRDefault="00A3727E" w:rsidP="00A3727E"/>
          <w:p w14:paraId="695784E1" w14:textId="77777777" w:rsidR="00A3727E" w:rsidRPr="009D57D2" w:rsidRDefault="00A3727E" w:rsidP="00A3727E">
            <w:r w:rsidRPr="009D57D2">
              <w:t xml:space="preserve">Warm Regards, </w:t>
            </w:r>
          </w:p>
          <w:p w14:paraId="5D918B92" w14:textId="77777777" w:rsidR="00A3727E" w:rsidRPr="009D57D2" w:rsidRDefault="00A3727E" w:rsidP="00A3727E"/>
          <w:p w14:paraId="33A44618" w14:textId="77777777" w:rsidR="00A3727E" w:rsidRPr="009D57D2" w:rsidRDefault="00000000" w:rsidP="00A3727E">
            <w:pPr>
              <w:pStyle w:val="Name"/>
            </w:pPr>
            <w:sdt>
              <w:sdtPr>
                <w:id w:val="-1861817849"/>
                <w:placeholder>
                  <w:docPart w:val="B198951A508448DEAFF468E5A17492E8"/>
                </w:placeholder>
                <w:showingPlcHdr/>
                <w15:appearance w15:val="hidden"/>
              </w:sdtPr>
              <w:sdtContent>
                <w:r w:rsidR="00A3727E" w:rsidRPr="00A3727E">
                  <w:t>Kalle Persson</w:t>
                </w:r>
              </w:sdtContent>
            </w:sdt>
            <w:r w:rsidR="00A3727E">
              <w:t xml:space="preserve"> </w:t>
            </w:r>
          </w:p>
          <w:p w14:paraId="4021C955" w14:textId="77777777" w:rsidR="00A3727E" w:rsidRPr="009D57D2" w:rsidRDefault="00000000" w:rsidP="00E01ACF">
            <w:sdt>
              <w:sdtPr>
                <w:id w:val="-2124139014"/>
                <w:placeholder>
                  <w:docPart w:val="8C06CC46BA084305A66EA9665669EDC9"/>
                </w:placeholder>
                <w:showingPlcHdr/>
                <w15:appearance w15:val="hidden"/>
              </w:sdtPr>
              <w:sdtContent>
                <w:r w:rsidR="00A3727E" w:rsidRPr="00295BAD">
                  <w:t>Manager</w:t>
                </w:r>
              </w:sdtContent>
            </w:sdt>
            <w:r w:rsidR="00BC0236">
              <w:t xml:space="preserve"> </w:t>
            </w:r>
          </w:p>
        </w:tc>
      </w:tr>
    </w:tbl>
    <w:p w14:paraId="7FA4360B" w14:textId="77777777" w:rsidR="004C0907" w:rsidRDefault="004C0907">
      <w:pPr>
        <w:spacing w:after="220"/>
      </w:pPr>
    </w:p>
    <w:p w14:paraId="59BA379C" w14:textId="77777777" w:rsidR="00362AEB" w:rsidRDefault="00362AEB">
      <w:pPr>
        <w:spacing w:after="220"/>
        <w:sectPr w:rsidR="00362AEB" w:rsidSect="00E01ACF">
          <w:headerReference w:type="default" r:id="rId12"/>
          <w:footerReference w:type="default" r:id="rId13"/>
          <w:pgSz w:w="12240" w:h="15840" w:code="1"/>
          <w:pgMar w:top="850" w:right="562" w:bottom="360" w:left="562" w:header="720" w:footer="0" w:gutter="0"/>
          <w:cols w:space="720"/>
          <w:noEndnote/>
          <w:docGrid w:linePitch="299"/>
        </w:sectPr>
      </w:pPr>
    </w:p>
    <w:p w14:paraId="57F44000" w14:textId="77777777" w:rsidR="004844C2" w:rsidRDefault="004844C2" w:rsidP="004844C2">
      <w:pPr>
        <w:pStyle w:val="Graphicsanchor"/>
      </w:pPr>
      <w: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6973F124" wp14:editId="1FF6ED7D">
                <wp:simplePos x="0" y="0"/>
                <wp:positionH relativeFrom="margin">
                  <wp:posOffset>-355600</wp:posOffset>
                </wp:positionH>
                <wp:positionV relativeFrom="paragraph">
                  <wp:posOffset>-641985</wp:posOffset>
                </wp:positionV>
                <wp:extent cx="658368" cy="15535656"/>
                <wp:effectExtent l="0" t="0" r="889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" cy="15535656"/>
                          <a:chOff x="0" y="0"/>
                          <a:chExt cx="657860" cy="15538450"/>
                        </a:xfrm>
                      </wpg:grpSpPr>
                      <pic:pic xmlns:pic="http://schemas.openxmlformats.org/drawingml/2006/picture">
                        <pic:nvPicPr>
                          <pic:cNvPr id="35" name="Graphic 3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3557270" y="3557270"/>
                            <a:ext cx="7772400" cy="657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Graphic 3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3557270" y="11323320"/>
                            <a:ext cx="7772400" cy="657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C3237" id="Group 1" o:spid="_x0000_s1026" alt="&quot;&quot;" style="position:absolute;margin-left:-28pt;margin-top:-50.55pt;width:51.85pt;height:1223.3pt;z-index:-251651072;mso-position-horizontal-relative:margin;mso-width-relative:margin;mso-height-relative:margin" coordsize="6578,1553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5" o:spid="_x0000_s1027" type="#_x0000_t75" style="position:absolute;left:-35573;top:35573;width:77724;height:657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">
                  <v:imagedata r:id="rId14" o:title=""/>
                  <o:lock v:ext="edit" aspectratio="f"/>
                </v:shape>
                <v:shape id="Graphic 36" o:spid="_x0000_s1028" type="#_x0000_t75" style="position:absolute;left:-35573;top:113233;width:77724;height:657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">
                  <v:imagedata r:id="rId14" o:title=""/>
                  <o:lock v:ext="edit" aspectratio="f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4537" w:type="pct"/>
        <w:jc w:val="center"/>
        <w:tblLayout w:type="fixed"/>
        <w:tblLook w:val="0600" w:firstRow="0" w:lastRow="0" w:firstColumn="0" w:lastColumn="0" w:noHBand="1" w:noVBand="1"/>
        <w:tblDescription w:val="Layout table"/>
      </w:tblPr>
      <w:tblGrid>
        <w:gridCol w:w="865"/>
        <w:gridCol w:w="2015"/>
        <w:gridCol w:w="7207"/>
      </w:tblGrid>
      <w:tr w:rsidR="004844C2" w14:paraId="6B249AFE" w14:textId="77777777" w:rsidTr="004844C2">
        <w:trPr>
          <w:trHeight w:val="1705"/>
          <w:jc w:val="center"/>
        </w:trPr>
        <w:tc>
          <w:tcPr>
            <w:tcW w:w="865" w:type="dxa"/>
          </w:tcPr>
          <w:p w14:paraId="50482228" w14:textId="77777777" w:rsidR="004844C2" w:rsidRPr="00127E61" w:rsidRDefault="004844C2" w:rsidP="004844C2">
            <w:pPr>
              <w:pStyle w:val="Information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222" w:type="dxa"/>
            <w:gridSpan w:val="2"/>
            <w:vMerge w:val="restart"/>
          </w:tcPr>
          <w:p w14:paraId="7A53306B" w14:textId="77777777" w:rsidR="004844C2" w:rsidRPr="00A3727E" w:rsidRDefault="00000000" w:rsidP="004844C2">
            <w:sdt>
              <w:sdtPr>
                <w:id w:val="-1636940653"/>
                <w:placeholder>
                  <w:docPart w:val="85B95139255B4C8F98940A25B63F0D00"/>
                </w:placeholder>
                <w:showingPlcHdr/>
                <w15:appearance w15:val="hidden"/>
              </w:sdtPr>
              <w:sdtContent>
                <w:r w:rsidR="004844C2" w:rsidRPr="00A3727E">
                  <w:t>Taylor Phillips</w:t>
                </w:r>
              </w:sdtContent>
            </w:sdt>
            <w:r w:rsidR="004844C2" w:rsidRPr="00A3727E">
              <w:t xml:space="preserve"> </w:t>
            </w:r>
          </w:p>
          <w:p w14:paraId="64757B8B" w14:textId="77777777" w:rsidR="004844C2" w:rsidRPr="00A3727E" w:rsidRDefault="00000000" w:rsidP="004844C2">
            <w:sdt>
              <w:sdtPr>
                <w:id w:val="407509172"/>
                <w:placeholder>
                  <w:docPart w:val="0C93A46F733F4DA8984E97E31235A0E1"/>
                </w:placeholder>
                <w:showingPlcHdr/>
                <w15:appearance w15:val="hidden"/>
              </w:sdtPr>
              <w:sdtContent>
                <w:r w:rsidR="004844C2" w:rsidRPr="00A3727E">
                  <w:t>5678 Main St</w:t>
                </w:r>
              </w:sdtContent>
            </w:sdt>
            <w:r w:rsidR="004844C2" w:rsidRPr="00A3727E">
              <w:t xml:space="preserve"> </w:t>
            </w:r>
          </w:p>
          <w:p w14:paraId="0A117B4F" w14:textId="77777777" w:rsidR="004844C2" w:rsidRPr="00A3727E" w:rsidRDefault="00000000" w:rsidP="004844C2">
            <w:sdt>
              <w:sdtPr>
                <w:id w:val="188033040"/>
                <w:placeholder>
                  <w:docPart w:val="061C7D92FC6D42D085196F7353108351"/>
                </w:placeholder>
                <w:showingPlcHdr/>
                <w15:appearance w15:val="hidden"/>
              </w:sdtPr>
              <w:sdtContent>
                <w:r w:rsidR="004844C2" w:rsidRPr="00A3727E">
                  <w:t>New York, NY 90210</w:t>
                </w:r>
              </w:sdtContent>
            </w:sdt>
            <w:r w:rsidR="004844C2" w:rsidRPr="00A3727E">
              <w:t xml:space="preserve"> </w:t>
            </w:r>
          </w:p>
          <w:p w14:paraId="5BB44A2F" w14:textId="77777777" w:rsidR="004844C2" w:rsidRDefault="004844C2" w:rsidP="004844C2"/>
          <w:p w14:paraId="2E8EC7AA" w14:textId="77777777" w:rsidR="004844C2" w:rsidRPr="009D57D2" w:rsidRDefault="00000000" w:rsidP="004844C2">
            <w:sdt>
              <w:sdtPr>
                <w:id w:val="1164823305"/>
                <w:placeholder>
                  <w:docPart w:val="656BDADBA04B4E52BF66C730DB9E1BCC"/>
                </w:placeholder>
                <w:showingPlcHdr/>
                <w15:appearance w15:val="hidden"/>
              </w:sdtPr>
              <w:sdtContent>
                <w:r w:rsidR="004844C2" w:rsidRPr="00A3727E">
                  <w:t>September 16, 20XX</w:t>
                </w:r>
              </w:sdtContent>
            </w:sdt>
            <w:r w:rsidR="004844C2">
              <w:t xml:space="preserve"> </w:t>
            </w:r>
          </w:p>
          <w:p w14:paraId="368E8F63" w14:textId="77777777" w:rsidR="004844C2" w:rsidRDefault="004844C2" w:rsidP="004844C2"/>
          <w:p w14:paraId="161F9F83" w14:textId="77777777" w:rsidR="004844C2" w:rsidRDefault="004844C2" w:rsidP="004844C2"/>
          <w:p w14:paraId="56371032" w14:textId="77777777" w:rsidR="004844C2" w:rsidRPr="009D57D2" w:rsidRDefault="004844C2" w:rsidP="004844C2"/>
          <w:p w14:paraId="1975436E" w14:textId="77777777" w:rsidR="004844C2" w:rsidRPr="00A3727E" w:rsidRDefault="00000000" w:rsidP="004844C2">
            <w:sdt>
              <w:sdtPr>
                <w:id w:val="1847139516"/>
                <w:placeholder>
                  <w:docPart w:val="92FEDADD5F3C4923A9AD5FC6BF8C3D16"/>
                </w:placeholder>
                <w:showingPlcHdr/>
                <w15:appearance w15:val="hidden"/>
              </w:sdtPr>
              <w:sdtContent>
                <w:r w:rsidR="004844C2" w:rsidRPr="00A3727E">
                  <w:t>Dear</w:t>
                </w:r>
              </w:sdtContent>
            </w:sdt>
            <w:r w:rsidR="004844C2" w:rsidRPr="00A3727E">
              <w:t xml:space="preserve"> </w:t>
            </w:r>
            <w:sdt>
              <w:sdtPr>
                <w:id w:val="-1286577411"/>
                <w:placeholder>
                  <w:docPart w:val="AD7ED1F774274A1AB8743D22BBE7A0F3"/>
                </w:placeholder>
                <w:showingPlcHdr/>
                <w15:appearance w15:val="hidden"/>
              </w:sdtPr>
              <w:sdtContent>
                <w:r w:rsidR="004844C2" w:rsidRPr="00A3727E">
                  <w:t>Taylor Phillips,</w:t>
                </w:r>
              </w:sdtContent>
            </w:sdt>
          </w:p>
          <w:p w14:paraId="42A890B4" w14:textId="77777777" w:rsidR="004844C2" w:rsidRPr="00A3727E" w:rsidRDefault="004844C2" w:rsidP="004844C2"/>
          <w:sdt>
            <w:sdtPr>
              <w:id w:val="-702393657"/>
              <w:placeholder>
                <w:docPart w:val="6EBB0E91DBC347E7876680C90C8958E5"/>
              </w:placeholder>
              <w:showingPlcHdr/>
              <w15:appearance w15:val="hidden"/>
            </w:sdtPr>
            <w:sdtContent>
              <w:p w14:paraId="57C416A4" w14:textId="77777777" w:rsidR="004844C2" w:rsidRPr="00A3727E" w:rsidRDefault="004844C2" w:rsidP="004844C2">
                <w:r w:rsidRPr="00A3727E">
                  <w:t>Write the body of your letter here.</w:t>
                </w:r>
                <w:r w:rsidR="00BC0236">
                  <w:t xml:space="preserve"> </w:t>
                </w:r>
                <w:r w:rsidRPr="00A3727E">
                  <w:t xml:space="preserve">To update any of the letter's information, select the text, and start typing. </w:t>
                </w:r>
              </w:p>
              <w:p w14:paraId="18A575D6" w14:textId="77777777" w:rsidR="004844C2" w:rsidRPr="00A3727E" w:rsidRDefault="004844C2" w:rsidP="004844C2"/>
              <w:p w14:paraId="1EA64792" w14:textId="77777777" w:rsidR="004844C2" w:rsidRPr="00A3727E" w:rsidRDefault="004844C2" w:rsidP="004844C2">
                <w:r w:rsidRPr="00A3727E">
                  <w:t>Want to change fonts?</w:t>
                </w:r>
                <w:r w:rsidR="00BC0236">
                  <w:t xml:space="preserve"> </w:t>
                </w:r>
                <w:r w:rsidRPr="00A3727E">
                  <w:t>Go to the Home tab and choose Fonts.</w:t>
                </w:r>
                <w:r w:rsidR="00BC0236">
                  <w:t xml:space="preserve"> </w:t>
                </w:r>
                <w:r w:rsidRPr="00A3727E">
                  <w:t xml:space="preserve">You can use a built-in font combination or select one of your own. </w:t>
                </w:r>
              </w:p>
              <w:p w14:paraId="6C1461AF" w14:textId="77777777" w:rsidR="004844C2" w:rsidRPr="00A3727E" w:rsidRDefault="004844C2" w:rsidP="004844C2"/>
              <w:p w14:paraId="64F478DF" w14:textId="77777777" w:rsidR="004844C2" w:rsidRPr="00A3727E" w:rsidRDefault="004844C2" w:rsidP="004844C2">
                <w:r w:rsidRPr="00A3727E">
                  <w:t>You can also change the colors of the template to match your personal taste. Go to the Design tab and choose a color palette from the Colors menu.</w:t>
                </w:r>
                <w:r w:rsidR="00BC0236">
                  <w:t xml:space="preserve"> </w:t>
                </w:r>
                <w:r w:rsidRPr="00A3727E">
                  <w:t xml:space="preserve">Hovering over the different palettes will show you what your document would look like with the new palette. </w:t>
                </w:r>
              </w:p>
              <w:p w14:paraId="11CDFE6C" w14:textId="77777777" w:rsidR="004844C2" w:rsidRPr="00A3727E" w:rsidRDefault="004844C2" w:rsidP="004844C2"/>
              <w:p w14:paraId="26A62EEE" w14:textId="77777777" w:rsidR="004844C2" w:rsidRPr="00A3727E" w:rsidRDefault="004844C2" w:rsidP="004844C2">
                <w:r w:rsidRPr="00A3727E">
                  <w:t>To change the color or font formatting back to the original settings, go to the Design tab, and select the Theme menu.</w:t>
                </w:r>
                <w:r w:rsidR="00BC0236">
                  <w:t xml:space="preserve"> </w:t>
                </w:r>
                <w:r w:rsidRPr="00A3727E">
                  <w:t>From there, choose the option to reset the original template theme.</w:t>
                </w:r>
              </w:p>
            </w:sdtContent>
          </w:sdt>
          <w:p w14:paraId="5063350E" w14:textId="77777777" w:rsidR="004844C2" w:rsidRPr="00A3727E" w:rsidRDefault="004844C2" w:rsidP="004844C2"/>
          <w:p w14:paraId="08F736B3" w14:textId="77777777" w:rsidR="004844C2" w:rsidRPr="009D57D2" w:rsidRDefault="004844C2" w:rsidP="004844C2">
            <w:r w:rsidRPr="009D57D2">
              <w:t xml:space="preserve">Warm Regards, </w:t>
            </w:r>
          </w:p>
          <w:p w14:paraId="0EFA37FD" w14:textId="77777777" w:rsidR="004844C2" w:rsidRPr="009D57D2" w:rsidRDefault="004844C2" w:rsidP="004844C2"/>
          <w:p w14:paraId="304298E9" w14:textId="77777777" w:rsidR="004844C2" w:rsidRPr="009D57D2" w:rsidRDefault="00000000" w:rsidP="004844C2">
            <w:pPr>
              <w:pStyle w:val="Name"/>
            </w:pPr>
            <w:sdt>
              <w:sdtPr>
                <w:id w:val="-43450482"/>
                <w:placeholder>
                  <w:docPart w:val="F13A870F103B4E37B56132E68313CDB6"/>
                </w:placeholder>
                <w:showingPlcHdr/>
                <w15:appearance w15:val="hidden"/>
              </w:sdtPr>
              <w:sdtContent>
                <w:r w:rsidR="004844C2" w:rsidRPr="00A3727E">
                  <w:t>Kalle Persson</w:t>
                </w:r>
              </w:sdtContent>
            </w:sdt>
            <w:r w:rsidR="004844C2">
              <w:t xml:space="preserve"> </w:t>
            </w:r>
          </w:p>
          <w:p w14:paraId="05F0FEBC" w14:textId="77777777" w:rsidR="004844C2" w:rsidRDefault="00000000" w:rsidP="004844C2">
            <w:sdt>
              <w:sdtPr>
                <w:id w:val="1791547330"/>
                <w:placeholder>
                  <w:docPart w:val="3D6D0DE8D07042A4874D676FFD9F29DB"/>
                </w:placeholder>
                <w:showingPlcHdr/>
                <w15:appearance w15:val="hidden"/>
              </w:sdtPr>
              <w:sdtContent>
                <w:r w:rsidR="004844C2" w:rsidRPr="00295BAD">
                  <w:t>Manager</w:t>
                </w:r>
              </w:sdtContent>
            </w:sdt>
            <w:r w:rsidR="004844C2">
              <w:t xml:space="preserve"> </w:t>
            </w:r>
          </w:p>
          <w:p w14:paraId="09692ED8" w14:textId="77777777" w:rsidR="004844C2" w:rsidRPr="009D57D2" w:rsidRDefault="004844C2" w:rsidP="004844C2"/>
          <w:p w14:paraId="2336BEF5" w14:textId="77777777" w:rsidR="004844C2" w:rsidRDefault="00000000" w:rsidP="004844C2">
            <w:sdt>
              <w:sdtPr>
                <w:id w:val="-1470817925"/>
                <w:placeholder>
                  <w:docPart w:val="7A0CC4CAF64C436BBCBF698CD4A0CBDD"/>
                </w:placeholder>
                <w:showingPlcHdr/>
                <w15:appearance w15:val="hidden"/>
              </w:sdtPr>
              <w:sdtContent>
                <w:r w:rsidR="004844C2" w:rsidRPr="00A3727E">
                  <w:t>555-0100</w:t>
                </w:r>
              </w:sdtContent>
            </w:sdt>
            <w:r w:rsidR="004844C2">
              <w:t xml:space="preserve"> </w:t>
            </w:r>
          </w:p>
          <w:p w14:paraId="0648701C" w14:textId="77777777" w:rsidR="004844C2" w:rsidRDefault="00000000" w:rsidP="004844C2">
            <w:sdt>
              <w:sdtPr>
                <w:id w:val="-623853446"/>
                <w:placeholder>
                  <w:docPart w:val="7DE0F542EB544BD7B434A5B41B3C72AA"/>
                </w:placeholder>
                <w:showingPlcHdr/>
                <w15:appearance w15:val="hidden"/>
              </w:sdtPr>
              <w:sdtContent>
                <w:r w:rsidR="004844C2" w:rsidRPr="00A3727E">
                  <w:t>nodpublishers.com</w:t>
                </w:r>
              </w:sdtContent>
            </w:sdt>
            <w:r w:rsidR="004844C2">
              <w:t xml:space="preserve"> </w:t>
            </w:r>
          </w:p>
          <w:p w14:paraId="24019101" w14:textId="77777777" w:rsidR="004844C2" w:rsidRPr="009D57D2" w:rsidRDefault="00000000" w:rsidP="004844C2">
            <w:sdt>
              <w:sdtPr>
                <w:id w:val="1799647137"/>
                <w:placeholder>
                  <w:docPart w:val="A237F1CE7EE94EBFB92721B1C0B80B99"/>
                </w:placeholder>
                <w:showingPlcHdr/>
                <w15:appearance w15:val="hidden"/>
              </w:sdtPr>
              <w:sdtContent>
                <w:r w:rsidR="004844C2" w:rsidRPr="00A3727E">
                  <w:t>kalle@nodpublishers.com</w:t>
                </w:r>
              </w:sdtContent>
            </w:sdt>
            <w:r w:rsidR="004844C2">
              <w:t xml:space="preserve"> </w:t>
            </w:r>
          </w:p>
        </w:tc>
      </w:tr>
      <w:tr w:rsidR="004844C2" w14:paraId="25A3FC4B" w14:textId="77777777" w:rsidTr="004844C2">
        <w:trPr>
          <w:trHeight w:val="10427"/>
          <w:jc w:val="center"/>
        </w:trPr>
        <w:tc>
          <w:tcPr>
            <w:tcW w:w="865" w:type="dxa"/>
            <w:vAlign w:val="bottom"/>
          </w:tcPr>
          <w:p w14:paraId="765AF4FC" w14:textId="77777777" w:rsidR="004844C2" w:rsidRPr="00FD765E" w:rsidRDefault="004844C2" w:rsidP="004844C2">
            <w:pPr>
              <w:pStyle w:val="Address"/>
              <w:rPr>
                <w:color w:val="D7C92B" w:themeColor="accent4"/>
              </w:rPr>
            </w:pPr>
          </w:p>
        </w:tc>
        <w:tc>
          <w:tcPr>
            <w:tcW w:w="9222" w:type="dxa"/>
            <w:gridSpan w:val="2"/>
            <w:vMerge/>
          </w:tcPr>
          <w:p w14:paraId="1A756B59" w14:textId="77777777" w:rsidR="004844C2" w:rsidRPr="009D57D2" w:rsidRDefault="004844C2" w:rsidP="004844C2"/>
        </w:tc>
      </w:tr>
      <w:tr w:rsidR="004844C2" w14:paraId="6E9B1CC4" w14:textId="77777777" w:rsidTr="004844C2">
        <w:trPr>
          <w:trHeight w:val="1440"/>
          <w:jc w:val="center"/>
        </w:trPr>
        <w:tc>
          <w:tcPr>
            <w:tcW w:w="865" w:type="dxa"/>
            <w:vAlign w:val="bottom"/>
          </w:tcPr>
          <w:p w14:paraId="1F127D40" w14:textId="77777777" w:rsidR="004844C2" w:rsidRPr="00FD765E" w:rsidRDefault="004844C2" w:rsidP="004844C2">
            <w:pPr>
              <w:pStyle w:val="Address"/>
              <w:rPr>
                <w:color w:val="D7C92B" w:themeColor="accent4"/>
              </w:rPr>
            </w:pPr>
          </w:p>
        </w:tc>
        <w:tc>
          <w:tcPr>
            <w:tcW w:w="2015" w:type="dxa"/>
          </w:tcPr>
          <w:p w14:paraId="235BB5FA" w14:textId="77777777" w:rsidR="004844C2" w:rsidRPr="007E1D97" w:rsidRDefault="00000000" w:rsidP="004844C2">
            <w:pPr>
              <w:pStyle w:val="Logotype"/>
              <w:rPr>
                <w:rStyle w:val="Pink"/>
              </w:rPr>
            </w:pPr>
            <w:sdt>
              <w:sdtPr>
                <w:rPr>
                  <w:color w:val="EB4252" w:themeColor="accent3"/>
                </w:rPr>
                <w:id w:val="247471795"/>
                <w:placeholder>
                  <w:docPart w:val="E74EBA942BA74C7B9943C3C1DD6F1BD8"/>
                </w:placeholder>
                <w:showingPlcHdr/>
                <w15:appearance w15:val="hidden"/>
              </w:sdtPr>
              <w:sdtEndPr>
                <w:rPr>
                  <w:color w:val="AA2170" w:themeColor="accent2"/>
                </w:rPr>
              </w:sdtEndPr>
              <w:sdtContent>
                <w:r w:rsidR="004844C2" w:rsidRPr="007E1D97">
                  <w:t>N</w:t>
                </w:r>
              </w:sdtContent>
            </w:sdt>
            <w:sdt>
              <w:sdtPr>
                <w:id w:val="340214905"/>
                <w:placeholder>
                  <w:docPart w:val="B23C3A521DB3496F8EB456A9C64DF8A4"/>
                </w:placeholder>
                <w:showingPlcHdr/>
                <w15:appearance w15:val="hidden"/>
              </w:sdtPr>
              <w:sdtContent>
                <w:r w:rsidR="004844C2" w:rsidRPr="00A3727E">
                  <w:rPr>
                    <w:rStyle w:val="Pink"/>
                  </w:rPr>
                  <w:t>P</w:t>
                </w:r>
              </w:sdtContent>
            </w:sdt>
          </w:p>
        </w:tc>
        <w:tc>
          <w:tcPr>
            <w:tcW w:w="7207" w:type="dxa"/>
            <w:vAlign w:val="center"/>
          </w:tcPr>
          <w:p w14:paraId="1060F45E" w14:textId="77777777" w:rsidR="004844C2" w:rsidRPr="00635871" w:rsidRDefault="00000000" w:rsidP="004844C2">
            <w:pPr>
              <w:pStyle w:val="Address"/>
            </w:pPr>
            <w:sdt>
              <w:sdtPr>
                <w:id w:val="914295151"/>
                <w:placeholder>
                  <w:docPart w:val="2BCA5598E09B40ADA3E071CC9314B2B7"/>
                </w:placeholder>
                <w:showingPlcHdr/>
                <w15:appearance w15:val="hidden"/>
              </w:sdtPr>
              <w:sdtContent>
                <w:r w:rsidR="004844C2" w:rsidRPr="00A3727E">
                  <w:t>Nod Publishers</w:t>
                </w:r>
              </w:sdtContent>
            </w:sdt>
            <w:r w:rsidR="004844C2">
              <w:t xml:space="preserve"> </w:t>
            </w:r>
          </w:p>
          <w:p w14:paraId="728B64A1" w14:textId="77777777" w:rsidR="004844C2" w:rsidRPr="009D57D2" w:rsidRDefault="00000000" w:rsidP="004844C2">
            <w:pPr>
              <w:pStyle w:val="Address"/>
            </w:pPr>
            <w:sdt>
              <w:sdtPr>
                <w:id w:val="747467064"/>
                <w:placeholder>
                  <w:docPart w:val="B867B392A6C74FCDB54432285E1F5BD5"/>
                </w:placeholder>
                <w:showingPlcHdr/>
                <w15:appearance w15:val="hidden"/>
              </w:sdtPr>
              <w:sdtContent>
                <w:r w:rsidR="004844C2" w:rsidRPr="00A3727E">
                  <w:t>4567 Main St.</w:t>
                </w:r>
              </w:sdtContent>
            </w:sdt>
            <w:r w:rsidR="004844C2">
              <w:t xml:space="preserve"> </w:t>
            </w:r>
          </w:p>
          <w:p w14:paraId="68A07450" w14:textId="77777777" w:rsidR="004844C2" w:rsidRPr="009D57D2" w:rsidRDefault="00000000" w:rsidP="004844C2">
            <w:pPr>
              <w:pStyle w:val="Address"/>
            </w:pPr>
            <w:sdt>
              <w:sdtPr>
                <w:id w:val="-792679551"/>
                <w:placeholder>
                  <w:docPart w:val="A7795CC47F0D426C89F0196015BDEBB7"/>
                </w:placeholder>
                <w:showingPlcHdr/>
                <w15:appearance w15:val="hidden"/>
              </w:sdtPr>
              <w:sdtContent>
                <w:r w:rsidR="004844C2" w:rsidRPr="00A3727E">
                  <w:t>Buffalo, NY 98052</w:t>
                </w:r>
              </w:sdtContent>
            </w:sdt>
            <w:r w:rsidR="004844C2" w:rsidRPr="009D57D2">
              <w:t xml:space="preserve"> </w:t>
            </w:r>
          </w:p>
        </w:tc>
      </w:tr>
    </w:tbl>
    <w:p w14:paraId="4FAB8722" w14:textId="77777777" w:rsidR="007F5B63" w:rsidRPr="004844C2" w:rsidRDefault="007F5B63" w:rsidP="008B7B91">
      <w:pPr>
        <w:pStyle w:val="BodyText"/>
        <w:rPr>
          <w:sz w:val="8"/>
          <w:szCs w:val="8"/>
        </w:rPr>
      </w:pPr>
    </w:p>
    <w:sectPr w:rsidR="007F5B63" w:rsidRPr="004844C2" w:rsidSect="004844C2">
      <w:headerReference w:type="default" r:id="rId15"/>
      <w:footerReference w:type="default" r:id="rId16"/>
      <w:pgSz w:w="12240" w:h="15840" w:code="1"/>
      <w:pgMar w:top="850" w:right="562" w:bottom="245" w:left="562" w:header="720" w:footer="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392A5849" w14:textId="77777777" w:rsidR="00F94608" w:rsidRDefault="00F94608" w:rsidP="001E3289">
      <w:pPr>
        <w:pStyle w:val="CommentText"/>
      </w:pPr>
      <w:r>
        <w:rPr>
          <w:rStyle w:val="CommentReference"/>
        </w:rPr>
        <w:annotationRef/>
      </w:r>
      <w:r>
        <w:t>Please insert the MEC's credetials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A58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A5849" w16cid:durableId="281F23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15D8" w14:textId="77777777" w:rsidR="00E81BFA" w:rsidRDefault="00E81BFA" w:rsidP="00590471">
      <w:r>
        <w:separator/>
      </w:r>
    </w:p>
  </w:endnote>
  <w:endnote w:type="continuationSeparator" w:id="0">
    <w:p w14:paraId="3A03CB06" w14:textId="77777777" w:rsidR="00E81BFA" w:rsidRDefault="00E81BF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5B73" w14:textId="77777777" w:rsidR="006C1A5D" w:rsidRDefault="006C1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CFE6" w14:textId="77777777" w:rsidR="00A414A8" w:rsidRPr="00E47835" w:rsidRDefault="00A414A8" w:rsidP="005D37E0">
    <w:pPr>
      <w:pStyle w:val="Address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BC72" w14:textId="77777777" w:rsidR="00E81BFA" w:rsidRDefault="00E81BFA" w:rsidP="00590471">
      <w:r>
        <w:separator/>
      </w:r>
    </w:p>
  </w:footnote>
  <w:footnote w:type="continuationSeparator" w:id="0">
    <w:p w14:paraId="362BF3C5" w14:textId="77777777" w:rsidR="00E81BFA" w:rsidRDefault="00E81BF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4369" w14:textId="77777777" w:rsidR="004F395B" w:rsidRDefault="004F3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E835" w14:textId="77777777" w:rsidR="00A81793" w:rsidRDefault="00A81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7C92B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D7C92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16412">
    <w:abstractNumId w:val="5"/>
  </w:num>
  <w:num w:numId="2" w16cid:durableId="1847670430">
    <w:abstractNumId w:val="6"/>
  </w:num>
  <w:num w:numId="3" w16cid:durableId="663048247">
    <w:abstractNumId w:val="4"/>
  </w:num>
  <w:num w:numId="4" w16cid:durableId="21715594">
    <w:abstractNumId w:val="4"/>
    <w:lvlOverride w:ilvl="0">
      <w:startOverride w:val="1"/>
    </w:lvlOverride>
  </w:num>
  <w:num w:numId="5" w16cid:durableId="916550738">
    <w:abstractNumId w:val="7"/>
  </w:num>
  <w:num w:numId="6" w16cid:durableId="1851093475">
    <w:abstractNumId w:val="3"/>
  </w:num>
  <w:num w:numId="7" w16cid:durableId="1655186355">
    <w:abstractNumId w:val="2"/>
  </w:num>
  <w:num w:numId="8" w16cid:durableId="1527059648">
    <w:abstractNumId w:val="1"/>
  </w:num>
  <w:num w:numId="9" w16cid:durableId="141165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08"/>
    <w:rsid w:val="00000DB4"/>
    <w:rsid w:val="00034A32"/>
    <w:rsid w:val="0004387C"/>
    <w:rsid w:val="00060042"/>
    <w:rsid w:val="0006138C"/>
    <w:rsid w:val="000640B9"/>
    <w:rsid w:val="00065472"/>
    <w:rsid w:val="00071E84"/>
    <w:rsid w:val="000804EB"/>
    <w:rsid w:val="00083DA2"/>
    <w:rsid w:val="00085B66"/>
    <w:rsid w:val="0009434A"/>
    <w:rsid w:val="00094FD3"/>
    <w:rsid w:val="000A3A5E"/>
    <w:rsid w:val="000B37CD"/>
    <w:rsid w:val="000B6224"/>
    <w:rsid w:val="000D4E5F"/>
    <w:rsid w:val="000D55DA"/>
    <w:rsid w:val="000E0481"/>
    <w:rsid w:val="000F42AA"/>
    <w:rsid w:val="000F7D04"/>
    <w:rsid w:val="00100E2A"/>
    <w:rsid w:val="00127E61"/>
    <w:rsid w:val="00142F43"/>
    <w:rsid w:val="00150ABD"/>
    <w:rsid w:val="00157AC3"/>
    <w:rsid w:val="00165697"/>
    <w:rsid w:val="0017063A"/>
    <w:rsid w:val="0018205F"/>
    <w:rsid w:val="0018357B"/>
    <w:rsid w:val="001B68D2"/>
    <w:rsid w:val="001D09D2"/>
    <w:rsid w:val="001D19D9"/>
    <w:rsid w:val="001D5E2B"/>
    <w:rsid w:val="001D76BE"/>
    <w:rsid w:val="001F5586"/>
    <w:rsid w:val="00222466"/>
    <w:rsid w:val="0025713D"/>
    <w:rsid w:val="00274C6A"/>
    <w:rsid w:val="002907C3"/>
    <w:rsid w:val="00295A76"/>
    <w:rsid w:val="00295BAD"/>
    <w:rsid w:val="002B1B4C"/>
    <w:rsid w:val="002B37E9"/>
    <w:rsid w:val="002B4989"/>
    <w:rsid w:val="002B65E0"/>
    <w:rsid w:val="002E5E62"/>
    <w:rsid w:val="00313246"/>
    <w:rsid w:val="00327500"/>
    <w:rsid w:val="003551B0"/>
    <w:rsid w:val="00355DD9"/>
    <w:rsid w:val="00362AEB"/>
    <w:rsid w:val="00373559"/>
    <w:rsid w:val="003911FB"/>
    <w:rsid w:val="00393B64"/>
    <w:rsid w:val="00394BD2"/>
    <w:rsid w:val="003B5110"/>
    <w:rsid w:val="003C58E9"/>
    <w:rsid w:val="003E25C5"/>
    <w:rsid w:val="003E369B"/>
    <w:rsid w:val="003F4F16"/>
    <w:rsid w:val="00417D5B"/>
    <w:rsid w:val="00424AC4"/>
    <w:rsid w:val="00442A9B"/>
    <w:rsid w:val="00472C27"/>
    <w:rsid w:val="004779CF"/>
    <w:rsid w:val="004844C2"/>
    <w:rsid w:val="00494995"/>
    <w:rsid w:val="00494FDC"/>
    <w:rsid w:val="004A3EC3"/>
    <w:rsid w:val="004B1A4F"/>
    <w:rsid w:val="004B4268"/>
    <w:rsid w:val="004B4CC8"/>
    <w:rsid w:val="004C0907"/>
    <w:rsid w:val="004D02E6"/>
    <w:rsid w:val="004E4B64"/>
    <w:rsid w:val="004F358C"/>
    <w:rsid w:val="004F395B"/>
    <w:rsid w:val="00507643"/>
    <w:rsid w:val="00507E82"/>
    <w:rsid w:val="0051522B"/>
    <w:rsid w:val="00543AF2"/>
    <w:rsid w:val="005479D4"/>
    <w:rsid w:val="00552C8F"/>
    <w:rsid w:val="00555003"/>
    <w:rsid w:val="005572ED"/>
    <w:rsid w:val="00575E95"/>
    <w:rsid w:val="005801E5"/>
    <w:rsid w:val="00581D5E"/>
    <w:rsid w:val="00584B2F"/>
    <w:rsid w:val="00587DBA"/>
    <w:rsid w:val="00590471"/>
    <w:rsid w:val="005A1F4F"/>
    <w:rsid w:val="005D01FA"/>
    <w:rsid w:val="005D37E0"/>
    <w:rsid w:val="005D3B00"/>
    <w:rsid w:val="0060679F"/>
    <w:rsid w:val="006168E4"/>
    <w:rsid w:val="00617D9E"/>
    <w:rsid w:val="00631542"/>
    <w:rsid w:val="00631824"/>
    <w:rsid w:val="00632A8F"/>
    <w:rsid w:val="006343CA"/>
    <w:rsid w:val="00635871"/>
    <w:rsid w:val="00647A4B"/>
    <w:rsid w:val="00660E4F"/>
    <w:rsid w:val="006745B0"/>
    <w:rsid w:val="006A3F3C"/>
    <w:rsid w:val="006C1A5D"/>
    <w:rsid w:val="006E76C5"/>
    <w:rsid w:val="006F0A62"/>
    <w:rsid w:val="00700B16"/>
    <w:rsid w:val="00704AD9"/>
    <w:rsid w:val="00712C45"/>
    <w:rsid w:val="007164BA"/>
    <w:rsid w:val="00716927"/>
    <w:rsid w:val="007240B0"/>
    <w:rsid w:val="007259E6"/>
    <w:rsid w:val="00735D93"/>
    <w:rsid w:val="007443A0"/>
    <w:rsid w:val="00767440"/>
    <w:rsid w:val="007703AC"/>
    <w:rsid w:val="007810E5"/>
    <w:rsid w:val="0078685D"/>
    <w:rsid w:val="007E1D97"/>
    <w:rsid w:val="007E401E"/>
    <w:rsid w:val="007F54A0"/>
    <w:rsid w:val="007F5B63"/>
    <w:rsid w:val="00804A78"/>
    <w:rsid w:val="00805E27"/>
    <w:rsid w:val="00816444"/>
    <w:rsid w:val="00842F57"/>
    <w:rsid w:val="00846CB9"/>
    <w:rsid w:val="008472E9"/>
    <w:rsid w:val="0086653D"/>
    <w:rsid w:val="008727D2"/>
    <w:rsid w:val="00875303"/>
    <w:rsid w:val="00877BE5"/>
    <w:rsid w:val="008864AD"/>
    <w:rsid w:val="00893CE9"/>
    <w:rsid w:val="008B7B91"/>
    <w:rsid w:val="008C2CFC"/>
    <w:rsid w:val="008D4A00"/>
    <w:rsid w:val="008D4E95"/>
    <w:rsid w:val="008E6D91"/>
    <w:rsid w:val="008F6E2E"/>
    <w:rsid w:val="0090009F"/>
    <w:rsid w:val="00915A8A"/>
    <w:rsid w:val="00921535"/>
    <w:rsid w:val="00922F5A"/>
    <w:rsid w:val="00923886"/>
    <w:rsid w:val="00925603"/>
    <w:rsid w:val="00945002"/>
    <w:rsid w:val="00945BCB"/>
    <w:rsid w:val="00975793"/>
    <w:rsid w:val="00976C83"/>
    <w:rsid w:val="009B00CC"/>
    <w:rsid w:val="009B4B66"/>
    <w:rsid w:val="009C0B61"/>
    <w:rsid w:val="009C2E65"/>
    <w:rsid w:val="009D0519"/>
    <w:rsid w:val="009D287D"/>
    <w:rsid w:val="009D57D2"/>
    <w:rsid w:val="009F00C8"/>
    <w:rsid w:val="009F7909"/>
    <w:rsid w:val="00A17B37"/>
    <w:rsid w:val="00A35586"/>
    <w:rsid w:val="00A3727E"/>
    <w:rsid w:val="00A414A8"/>
    <w:rsid w:val="00A61EF3"/>
    <w:rsid w:val="00A67FD3"/>
    <w:rsid w:val="00A81793"/>
    <w:rsid w:val="00A8739A"/>
    <w:rsid w:val="00AA724D"/>
    <w:rsid w:val="00AB0C28"/>
    <w:rsid w:val="00AE1A95"/>
    <w:rsid w:val="00AE43D6"/>
    <w:rsid w:val="00AF3BBB"/>
    <w:rsid w:val="00B1215E"/>
    <w:rsid w:val="00B13810"/>
    <w:rsid w:val="00B326B8"/>
    <w:rsid w:val="00B6466C"/>
    <w:rsid w:val="00B649CA"/>
    <w:rsid w:val="00B7570E"/>
    <w:rsid w:val="00BA3982"/>
    <w:rsid w:val="00BB05FA"/>
    <w:rsid w:val="00BC0236"/>
    <w:rsid w:val="00BC74EC"/>
    <w:rsid w:val="00BF4D49"/>
    <w:rsid w:val="00C35737"/>
    <w:rsid w:val="00C37549"/>
    <w:rsid w:val="00C4452C"/>
    <w:rsid w:val="00C92686"/>
    <w:rsid w:val="00CD6B1F"/>
    <w:rsid w:val="00CE1E3D"/>
    <w:rsid w:val="00CE2F3E"/>
    <w:rsid w:val="00D2002D"/>
    <w:rsid w:val="00D50B4E"/>
    <w:rsid w:val="00D54329"/>
    <w:rsid w:val="00D6557B"/>
    <w:rsid w:val="00DF2F8A"/>
    <w:rsid w:val="00E01ACF"/>
    <w:rsid w:val="00E40803"/>
    <w:rsid w:val="00E44394"/>
    <w:rsid w:val="00E465A2"/>
    <w:rsid w:val="00E47835"/>
    <w:rsid w:val="00E54817"/>
    <w:rsid w:val="00E63FBD"/>
    <w:rsid w:val="00E7181D"/>
    <w:rsid w:val="00E81BFA"/>
    <w:rsid w:val="00E8417E"/>
    <w:rsid w:val="00E90A60"/>
    <w:rsid w:val="00E90DC9"/>
    <w:rsid w:val="00EA4AB9"/>
    <w:rsid w:val="00EB7708"/>
    <w:rsid w:val="00EE25D8"/>
    <w:rsid w:val="00EE7819"/>
    <w:rsid w:val="00EE7E09"/>
    <w:rsid w:val="00EF7FCE"/>
    <w:rsid w:val="00F0223C"/>
    <w:rsid w:val="00F249CF"/>
    <w:rsid w:val="00F264C7"/>
    <w:rsid w:val="00F51250"/>
    <w:rsid w:val="00F51F7C"/>
    <w:rsid w:val="00F844F3"/>
    <w:rsid w:val="00F94608"/>
    <w:rsid w:val="00FA37E0"/>
    <w:rsid w:val="00FA41D7"/>
    <w:rsid w:val="00FA595C"/>
    <w:rsid w:val="00FA6AE1"/>
    <w:rsid w:val="00FC66FE"/>
    <w:rsid w:val="00FD765E"/>
    <w:rsid w:val="00FE4D4D"/>
    <w:rsid w:val="00FE7401"/>
    <w:rsid w:val="00FF6C4A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8C10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uiPriority="9" w:qFormat="1"/>
    <w:lsdException w:name="heading 3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295BAD"/>
    <w:pPr>
      <w:spacing w:after="0"/>
    </w:pPr>
    <w:rPr>
      <w:color w:val="595959" w:themeColor="text2" w:themeTint="A6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551038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BB05FA"/>
    <w:pPr>
      <w:keepNext/>
      <w:kinsoku w:val="0"/>
      <w:overflowPunct w:val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4844C2"/>
    <w:rPr>
      <w:rFonts w:asciiTheme="majorHAnsi" w:hAnsiTheme="majorHAnsi"/>
      <w:b/>
      <w:bCs/>
      <w:caps/>
      <w:color w:val="551038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A3727E"/>
  </w:style>
  <w:style w:type="character" w:customStyle="1" w:styleId="TitleChar">
    <w:name w:val="Title Char"/>
    <w:basedOn w:val="DefaultParagraphFont"/>
    <w:link w:val="Title"/>
    <w:uiPriority w:val="10"/>
    <w:rsid w:val="00A3727E"/>
    <w:rPr>
      <w:color w:val="595959" w:themeColor="text2" w:themeTint="A6"/>
    </w:rPr>
  </w:style>
  <w:style w:type="paragraph" w:customStyle="1" w:styleId="Information">
    <w:name w:val="Information"/>
    <w:basedOn w:val="Normal"/>
    <w:uiPriority w:val="1"/>
    <w:semiHidden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D7C92B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C2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C2"/>
    <w:rPr>
      <w:rFonts w:asciiTheme="majorHAnsi" w:hAnsiTheme="majorHAnsi"/>
      <w:b/>
      <w:bCs/>
      <w:color w:val="595959" w:themeColor="text2" w:themeTint="A6"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semiHidden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customStyle="1" w:styleId="Logotype">
    <w:name w:val="Logotype"/>
    <w:basedOn w:val="Heading1"/>
    <w:uiPriority w:val="1"/>
    <w:qFormat/>
    <w:rsid w:val="00295BAD"/>
    <w:pPr>
      <w:spacing w:before="0" w:after="0"/>
    </w:pPr>
    <w:rPr>
      <w:rFonts w:cstheme="majorHAnsi"/>
      <w:bCs w:val="0"/>
      <w:color w:val="AA2170" w:themeColor="accent2"/>
      <w:spacing w:val="-80"/>
      <w:sz w:val="120"/>
      <w:szCs w:val="120"/>
    </w:rPr>
  </w:style>
  <w:style w:type="paragraph" w:customStyle="1" w:styleId="Name">
    <w:name w:val="Name"/>
    <w:basedOn w:val="Normal"/>
    <w:uiPriority w:val="1"/>
    <w:qFormat/>
    <w:rsid w:val="00FF6C4A"/>
    <w:rPr>
      <w:b/>
      <w:bCs/>
      <w:color w:val="582156" w:themeColor="accent1"/>
      <w:sz w:val="28"/>
      <w:szCs w:val="32"/>
    </w:rPr>
  </w:style>
  <w:style w:type="paragraph" w:customStyle="1" w:styleId="Address">
    <w:name w:val="Address"/>
    <w:basedOn w:val="Normal"/>
    <w:uiPriority w:val="1"/>
    <w:qFormat/>
    <w:rsid w:val="009D57D2"/>
    <w:pPr>
      <w:spacing w:before="40"/>
      <w:contextualSpacing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A00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8D4A00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1"/>
    <w:qFormat/>
    <w:rsid w:val="00A3727E"/>
    <w:rPr>
      <w:rFonts w:asciiTheme="majorHAnsi" w:hAnsiTheme="majorHAnsi"/>
      <w:b/>
      <w:color w:val="AA2170" w:themeColor="accent2"/>
    </w:rPr>
  </w:style>
  <w:style w:type="character" w:customStyle="1" w:styleId="Pink">
    <w:name w:val="Pink"/>
    <w:uiPriority w:val="1"/>
    <w:qFormat/>
    <w:rsid w:val="00A3727E"/>
    <w:rPr>
      <w:color w:val="EB4252" w:themeColor="accent3"/>
    </w:rPr>
  </w:style>
  <w:style w:type="paragraph" w:customStyle="1" w:styleId="Graphicsanchor">
    <w:name w:val="Graphics anchor"/>
    <w:basedOn w:val="Normal"/>
    <w:uiPriority w:val="1"/>
    <w:qFormat/>
    <w:rsid w:val="00A3727E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F94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46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4608"/>
    <w:rPr>
      <w:color w:val="595959" w:themeColor="text2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608"/>
    <w:rPr>
      <w:b/>
      <w:bCs/>
      <w:color w:val="595959" w:themeColor="text2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M\AppData\Roaming\Microsoft\Templates\Geometric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17EE67E79421CBCE753254FC70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30FC-50B9-44EA-AAAF-06D3EBFADE2E}"/>
      </w:docPartPr>
      <w:docPartBody>
        <w:p w:rsidR="00000000" w:rsidRDefault="00000000">
          <w:pPr>
            <w:pStyle w:val="A6417EE67E79421CBCE753254FC70B84"/>
          </w:pPr>
          <w:r w:rsidRPr="00A3727E">
            <w:t>Taylor Phillips</w:t>
          </w:r>
        </w:p>
      </w:docPartBody>
    </w:docPart>
    <w:docPart>
      <w:docPartPr>
        <w:name w:val="AB9C1DB51E8A4C78932EB2032BC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330B-9963-4E48-BA39-5D7DE770D52F}"/>
      </w:docPartPr>
      <w:docPartBody>
        <w:p w:rsidR="00000000" w:rsidRDefault="00000000">
          <w:pPr>
            <w:pStyle w:val="AB9C1DB51E8A4C78932EB2032BCA302F"/>
          </w:pPr>
          <w:r w:rsidRPr="00A3727E">
            <w:t>5678 Main St</w:t>
          </w:r>
        </w:p>
      </w:docPartBody>
    </w:docPart>
    <w:docPart>
      <w:docPartPr>
        <w:name w:val="81477389289D468FBBE41A2510E5D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39304-96E2-4775-AE73-A092542144B4}"/>
      </w:docPartPr>
      <w:docPartBody>
        <w:p w:rsidR="00000000" w:rsidRDefault="00000000">
          <w:pPr>
            <w:pStyle w:val="81477389289D468FBBE41A2510E5DE97"/>
          </w:pPr>
          <w:r w:rsidRPr="00A3727E">
            <w:t>New York, NY 90210</w:t>
          </w:r>
        </w:p>
      </w:docPartBody>
    </w:docPart>
    <w:docPart>
      <w:docPartPr>
        <w:name w:val="3B295C42DD3840ACB497417C2DFB1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F4A6-BAEC-40B2-97F5-35387F5BDD1E}"/>
      </w:docPartPr>
      <w:docPartBody>
        <w:p w:rsidR="00000000" w:rsidRDefault="00000000">
          <w:pPr>
            <w:pStyle w:val="3B295C42DD3840ACB497417C2DFB1C66"/>
          </w:pPr>
          <w:r w:rsidRPr="00A3727E">
            <w:t>September 16, 20XX</w:t>
          </w:r>
        </w:p>
      </w:docPartBody>
    </w:docPart>
    <w:docPart>
      <w:docPartPr>
        <w:name w:val="CC0F2294BF0A433082BAD015566CE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6B764-0601-487D-A04D-D3A88233331D}"/>
      </w:docPartPr>
      <w:docPartBody>
        <w:p w:rsidR="00000000" w:rsidRDefault="00000000">
          <w:pPr>
            <w:pStyle w:val="CC0F2294BF0A433082BAD015566CE2B2"/>
          </w:pPr>
          <w:r w:rsidRPr="00A3727E">
            <w:t>Dear</w:t>
          </w:r>
        </w:p>
      </w:docPartBody>
    </w:docPart>
    <w:docPart>
      <w:docPartPr>
        <w:name w:val="AE4C42CC6E1F479FA47FD63442BD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3AE8F-6C64-4B99-814F-FF43637A3D48}"/>
      </w:docPartPr>
      <w:docPartBody>
        <w:p w:rsidR="00000000" w:rsidRDefault="00000000">
          <w:pPr>
            <w:pStyle w:val="AE4C42CC6E1F479FA47FD63442BDEEFE"/>
          </w:pPr>
          <w:r w:rsidRPr="00A3727E">
            <w:t>Taylor Phillips,</w:t>
          </w:r>
        </w:p>
      </w:docPartBody>
    </w:docPart>
    <w:docPart>
      <w:docPartPr>
        <w:name w:val="4458CEA7DB684EB490B79E7F12906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7AF58-F8D2-4A49-AFCC-17398C9A899B}"/>
      </w:docPartPr>
      <w:docPartBody>
        <w:p w:rsidR="00F14C24" w:rsidRPr="00A3727E" w:rsidRDefault="00000000" w:rsidP="00A3727E">
          <w:r w:rsidRPr="00A3727E">
            <w:t>Write the body of your letter here.</w:t>
          </w:r>
          <w:r>
            <w:t xml:space="preserve"> </w:t>
          </w:r>
          <w:r w:rsidRPr="00A3727E">
            <w:t xml:space="preserve">To update any of the letter's information, select the text, and start typing. </w:t>
          </w:r>
        </w:p>
        <w:p w:rsidR="00F14C24" w:rsidRPr="00A3727E" w:rsidRDefault="00000000" w:rsidP="00A3727E"/>
        <w:p w:rsidR="00F14C24" w:rsidRPr="00A3727E" w:rsidRDefault="00000000" w:rsidP="00A3727E">
          <w:r w:rsidRPr="00A3727E">
            <w:t>Want to change fonts?</w:t>
          </w:r>
          <w:r>
            <w:t xml:space="preserve"> </w:t>
          </w:r>
          <w:r w:rsidRPr="00A3727E">
            <w:t>Go to the Home tab and choose Fonts.</w:t>
          </w:r>
          <w:r>
            <w:t xml:space="preserve"> </w:t>
          </w:r>
          <w:r w:rsidRPr="00A3727E">
            <w:t xml:space="preserve">You can use a built-in font combination or select one of your own. </w:t>
          </w:r>
        </w:p>
        <w:p w:rsidR="00F14C24" w:rsidRPr="00A3727E" w:rsidRDefault="00000000" w:rsidP="00A3727E"/>
        <w:p w:rsidR="00F14C24" w:rsidRPr="00A3727E" w:rsidRDefault="00000000" w:rsidP="00A3727E">
          <w:r w:rsidRPr="00A3727E">
            <w:t>You can also change the colors of the template t</w:t>
          </w:r>
          <w:r w:rsidRPr="00A3727E">
            <w:t>o match your personal taste. Go to the Design tab and choose a color palette from the Colors menu.</w:t>
          </w:r>
          <w:r>
            <w:t xml:space="preserve"> </w:t>
          </w:r>
          <w:r w:rsidRPr="00A3727E">
            <w:t xml:space="preserve">Hovering over the different palettes will show you what your document would look like with the new palette. </w:t>
          </w:r>
        </w:p>
        <w:p w:rsidR="00F14C24" w:rsidRPr="00A3727E" w:rsidRDefault="00000000" w:rsidP="00A3727E"/>
        <w:p w:rsidR="00000000" w:rsidRDefault="00000000">
          <w:pPr>
            <w:pStyle w:val="4458CEA7DB684EB490B79E7F1290634C"/>
          </w:pPr>
          <w:r w:rsidRPr="00A3727E">
            <w:t xml:space="preserve">To change the color or font formatting back to </w:t>
          </w:r>
          <w:r w:rsidRPr="00A3727E">
            <w:t>the original settings, go to the Design tab, and select the Theme menu.</w:t>
          </w:r>
          <w:r>
            <w:t xml:space="preserve"> </w:t>
          </w:r>
          <w:r w:rsidRPr="00A3727E">
            <w:t>From there, choose the option to reset the original template theme.</w:t>
          </w:r>
        </w:p>
      </w:docPartBody>
    </w:docPart>
    <w:docPart>
      <w:docPartPr>
        <w:name w:val="6DB4B0034DC043459552EDA710F6D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527EA-6001-43C4-99CB-4074B510C57C}"/>
      </w:docPartPr>
      <w:docPartBody>
        <w:p w:rsidR="00000000" w:rsidRDefault="00000000">
          <w:pPr>
            <w:pStyle w:val="6DB4B0034DC043459552EDA710F6DD27"/>
          </w:pPr>
          <w:r w:rsidRPr="00A3727E">
            <w:t>Kalle Persson</w:t>
          </w:r>
        </w:p>
      </w:docPartBody>
    </w:docPart>
    <w:docPart>
      <w:docPartPr>
        <w:name w:val="430FE080A78243B1B5BAEF2461C3C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AFDA-9350-4C85-8D3F-B8DBC6D02A59}"/>
      </w:docPartPr>
      <w:docPartBody>
        <w:p w:rsidR="00000000" w:rsidRDefault="00000000">
          <w:pPr>
            <w:pStyle w:val="430FE080A78243B1B5BAEF2461C3CBA9"/>
          </w:pPr>
          <w:r w:rsidRPr="00295BAD">
            <w:t>Manager</w:t>
          </w:r>
        </w:p>
      </w:docPartBody>
    </w:docPart>
    <w:docPart>
      <w:docPartPr>
        <w:name w:val="5B3D6FDAFE52416F80BECAD39307D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347A-D9E1-477F-A72E-84DD859BD65E}"/>
      </w:docPartPr>
      <w:docPartBody>
        <w:p w:rsidR="00000000" w:rsidRDefault="00000000">
          <w:pPr>
            <w:pStyle w:val="5B3D6FDAFE52416F80BECAD39307DC62"/>
          </w:pPr>
          <w:r w:rsidRPr="00A3727E">
            <w:t>kalle@nodpublishers.com</w:t>
          </w:r>
        </w:p>
      </w:docPartBody>
    </w:docPart>
    <w:docPart>
      <w:docPartPr>
        <w:name w:val="862D21B45647491DA51028629839C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817E-ABFB-49C7-8BA1-5B3F3081CEEB}"/>
      </w:docPartPr>
      <w:docPartBody>
        <w:p w:rsidR="00000000" w:rsidRDefault="00000000">
          <w:pPr>
            <w:pStyle w:val="862D21B45647491DA51028629839C0B6"/>
          </w:pPr>
          <w:r w:rsidRPr="00E01ACF">
            <w:t>N</w:t>
          </w:r>
        </w:p>
      </w:docPartBody>
    </w:docPart>
    <w:docPart>
      <w:docPartPr>
        <w:name w:val="747019905DD549AF88EB07805512A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0BD12-863D-4EDA-8D1E-73021590C783}"/>
      </w:docPartPr>
      <w:docPartBody>
        <w:p w:rsidR="00000000" w:rsidRDefault="00000000">
          <w:pPr>
            <w:pStyle w:val="747019905DD549AF88EB07805512A7A9"/>
          </w:pPr>
          <w:r w:rsidRPr="00A3727E">
            <w:rPr>
              <w:rStyle w:val="Pink"/>
            </w:rPr>
            <w:t>P</w:t>
          </w:r>
        </w:p>
      </w:docPartBody>
    </w:docPart>
    <w:docPart>
      <w:docPartPr>
        <w:name w:val="C92C7E62D47E48A5817D82F273510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62C84-018F-47BB-9979-34DB5161C497}"/>
      </w:docPartPr>
      <w:docPartBody>
        <w:p w:rsidR="00000000" w:rsidRDefault="00000000">
          <w:pPr>
            <w:pStyle w:val="C92C7E62D47E48A5817D82F27351012D"/>
          </w:pPr>
          <w:r w:rsidRPr="00A3727E">
            <w:t>Nod Publishers</w:t>
          </w:r>
        </w:p>
      </w:docPartBody>
    </w:docPart>
    <w:docPart>
      <w:docPartPr>
        <w:name w:val="6D9D973B07D141D69959BEE53AE5A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A4382-1460-437F-BA0E-7729AF4CF02C}"/>
      </w:docPartPr>
      <w:docPartBody>
        <w:p w:rsidR="00000000" w:rsidRDefault="00000000">
          <w:pPr>
            <w:pStyle w:val="6D9D973B07D141D69959BEE53AE5AB26"/>
          </w:pPr>
          <w:r w:rsidRPr="00A3727E">
            <w:t>4567 Main St.</w:t>
          </w:r>
        </w:p>
      </w:docPartBody>
    </w:docPart>
    <w:docPart>
      <w:docPartPr>
        <w:name w:val="33596D1D562443C29A01BA072BCAD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3E81-2571-4024-9850-B543AC857A13}"/>
      </w:docPartPr>
      <w:docPartBody>
        <w:p w:rsidR="00000000" w:rsidRDefault="00000000">
          <w:pPr>
            <w:pStyle w:val="33596D1D562443C29A01BA072BCAD1E5"/>
          </w:pPr>
          <w:r w:rsidRPr="00A3727E">
            <w:t>Buffalo, NY 98052</w:t>
          </w:r>
        </w:p>
      </w:docPartBody>
    </w:docPart>
    <w:docPart>
      <w:docPartPr>
        <w:name w:val="9EF5A69ECC814533ACF9071D1A160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376D5-4D1D-4399-88F6-B2487A852045}"/>
      </w:docPartPr>
      <w:docPartBody>
        <w:p w:rsidR="00000000" w:rsidRDefault="00000000">
          <w:pPr>
            <w:pStyle w:val="9EF5A69ECC814533ACF9071D1A160B89"/>
          </w:pPr>
          <w:r w:rsidRPr="00E01ACF">
            <w:t>555-0100</w:t>
          </w:r>
        </w:p>
      </w:docPartBody>
    </w:docPart>
    <w:docPart>
      <w:docPartPr>
        <w:name w:val="14B0BCA4341C4C98BCB6D8332104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9428-DC85-4523-88EA-C808512B90A9}"/>
      </w:docPartPr>
      <w:docPartBody>
        <w:p w:rsidR="00000000" w:rsidRDefault="00000000">
          <w:pPr>
            <w:pStyle w:val="14B0BCA4341C4C98BCB6D833210491AE"/>
          </w:pPr>
          <w:r w:rsidRPr="00E01ACF">
            <w:t>nodpublishers.com</w:t>
          </w:r>
        </w:p>
      </w:docPartBody>
    </w:docPart>
    <w:docPart>
      <w:docPartPr>
        <w:name w:val="7AC3142AF7A5412AA45B290B01368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2EA90-F93D-479A-902A-6DA9AB883170}"/>
      </w:docPartPr>
      <w:docPartBody>
        <w:p w:rsidR="00000000" w:rsidRDefault="00000000">
          <w:pPr>
            <w:pStyle w:val="7AC3142AF7A5412AA45B290B013685A3"/>
          </w:pPr>
          <w:r w:rsidRPr="00E01ACF">
            <w:t>kalle@nodpublishers.com</w:t>
          </w:r>
        </w:p>
      </w:docPartBody>
    </w:docPart>
    <w:docPart>
      <w:docPartPr>
        <w:name w:val="03C7D53080B64201956C8C0482918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EA3C8-F588-4CD3-A442-D06986DE89EB}"/>
      </w:docPartPr>
      <w:docPartBody>
        <w:p w:rsidR="00000000" w:rsidRDefault="00000000">
          <w:pPr>
            <w:pStyle w:val="03C7D53080B64201956C8C0482918D93"/>
          </w:pPr>
          <w:r w:rsidRPr="00A3727E">
            <w:t>Taylor Phillips</w:t>
          </w:r>
        </w:p>
      </w:docPartBody>
    </w:docPart>
    <w:docPart>
      <w:docPartPr>
        <w:name w:val="ED88D5E2E60F4A2C8E425FED678A9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1000-A5B9-4783-B59D-4536A6A177DF}"/>
      </w:docPartPr>
      <w:docPartBody>
        <w:p w:rsidR="00000000" w:rsidRDefault="00000000">
          <w:pPr>
            <w:pStyle w:val="ED88D5E2E60F4A2C8E425FED678A9E8B"/>
          </w:pPr>
          <w:r w:rsidRPr="00A3727E">
            <w:t>5678 Main St</w:t>
          </w:r>
        </w:p>
      </w:docPartBody>
    </w:docPart>
    <w:docPart>
      <w:docPartPr>
        <w:name w:val="33E0D596E4AA4A75A79C66275CED7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DB6ED-8D3F-40E6-BC6D-BAE08B320188}"/>
      </w:docPartPr>
      <w:docPartBody>
        <w:p w:rsidR="00000000" w:rsidRDefault="00000000">
          <w:pPr>
            <w:pStyle w:val="33E0D596E4AA4A75A79C66275CED7112"/>
          </w:pPr>
          <w:r w:rsidRPr="00A3727E">
            <w:t>New York, NY 90210</w:t>
          </w:r>
        </w:p>
      </w:docPartBody>
    </w:docPart>
    <w:docPart>
      <w:docPartPr>
        <w:name w:val="1DF27A3800BE46C9BCE9434DC5AA8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F8ED-9376-401A-8DA5-F140CB238339}"/>
      </w:docPartPr>
      <w:docPartBody>
        <w:p w:rsidR="00000000" w:rsidRDefault="00000000">
          <w:pPr>
            <w:pStyle w:val="1DF27A3800BE46C9BCE9434DC5AA874D"/>
          </w:pPr>
          <w:r w:rsidRPr="00A3727E">
            <w:t>September 16, 20XX</w:t>
          </w:r>
        </w:p>
      </w:docPartBody>
    </w:docPart>
    <w:docPart>
      <w:docPartPr>
        <w:name w:val="3280023234904474942EE3221F0F5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96400-0F70-43D4-8ACC-1632B81FBA46}"/>
      </w:docPartPr>
      <w:docPartBody>
        <w:p w:rsidR="00000000" w:rsidRDefault="00000000">
          <w:pPr>
            <w:pStyle w:val="3280023234904474942EE3221F0F5E66"/>
          </w:pPr>
          <w:r w:rsidRPr="00A3727E">
            <w:t>Dear</w:t>
          </w:r>
        </w:p>
      </w:docPartBody>
    </w:docPart>
    <w:docPart>
      <w:docPartPr>
        <w:name w:val="0E9133B03883433AA7691C14DB8A9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FAB96-247B-4A7B-81B1-72A8A27A98C8}"/>
      </w:docPartPr>
      <w:docPartBody>
        <w:p w:rsidR="00000000" w:rsidRDefault="00000000">
          <w:pPr>
            <w:pStyle w:val="0E9133B03883433AA7691C14DB8A9236"/>
          </w:pPr>
          <w:r w:rsidRPr="00A3727E">
            <w:t>Taylor Phillips,</w:t>
          </w:r>
        </w:p>
      </w:docPartBody>
    </w:docPart>
    <w:docPart>
      <w:docPartPr>
        <w:name w:val="AA44797AD66641D0A1ECB9E808732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8C44-797F-4777-A590-D1145143F5F7}"/>
      </w:docPartPr>
      <w:docPartBody>
        <w:p w:rsidR="00F14C24" w:rsidRPr="00A3727E" w:rsidRDefault="00000000" w:rsidP="00A3727E">
          <w:r w:rsidRPr="00A3727E">
            <w:t>Write the body of your letter here.</w:t>
          </w:r>
          <w:r>
            <w:t xml:space="preserve"> </w:t>
          </w:r>
          <w:r w:rsidRPr="00A3727E">
            <w:t xml:space="preserve">To update any of the letter's information, select the text, and start typing. </w:t>
          </w:r>
        </w:p>
        <w:p w:rsidR="00F14C24" w:rsidRPr="00A3727E" w:rsidRDefault="00000000" w:rsidP="00A3727E"/>
        <w:p w:rsidR="00F14C24" w:rsidRPr="00A3727E" w:rsidRDefault="00000000" w:rsidP="00A3727E">
          <w:r w:rsidRPr="00A3727E">
            <w:t>Want to change fonts?</w:t>
          </w:r>
          <w:r>
            <w:t xml:space="preserve"> </w:t>
          </w:r>
          <w:r w:rsidRPr="00A3727E">
            <w:t>Go to the Home tab and choose Fonts.</w:t>
          </w:r>
          <w:r>
            <w:t xml:space="preserve"> </w:t>
          </w:r>
          <w:r w:rsidRPr="00A3727E">
            <w:t xml:space="preserve">You can use a built-in font combination or select one of your own. </w:t>
          </w:r>
        </w:p>
        <w:p w:rsidR="00F14C24" w:rsidRPr="00A3727E" w:rsidRDefault="00000000" w:rsidP="00A3727E"/>
        <w:p w:rsidR="00F14C24" w:rsidRPr="00A3727E" w:rsidRDefault="00000000" w:rsidP="00A3727E">
          <w:r w:rsidRPr="00A3727E">
            <w:t>You can also change the colors of the template t</w:t>
          </w:r>
          <w:r w:rsidRPr="00A3727E">
            <w:t>o match your personal taste. Go to the Design tab and choose a color palette from the Colors menu.</w:t>
          </w:r>
          <w:r>
            <w:t xml:space="preserve"> </w:t>
          </w:r>
          <w:r w:rsidRPr="00A3727E">
            <w:t xml:space="preserve">Hovering over the different palettes will show you what your document would look like with the new palette. </w:t>
          </w:r>
        </w:p>
        <w:p w:rsidR="00F14C24" w:rsidRPr="00A3727E" w:rsidRDefault="00000000" w:rsidP="00A3727E"/>
        <w:p w:rsidR="00000000" w:rsidRDefault="00000000">
          <w:pPr>
            <w:pStyle w:val="AA44797AD66641D0A1ECB9E80873202D"/>
          </w:pPr>
          <w:r w:rsidRPr="00A3727E">
            <w:t xml:space="preserve">To change the color or font formatting back to </w:t>
          </w:r>
          <w:r w:rsidRPr="00A3727E">
            <w:t>the original settings, go to the Design tab, and select the Theme menu.</w:t>
          </w:r>
          <w:r>
            <w:t xml:space="preserve"> </w:t>
          </w:r>
          <w:r w:rsidRPr="00A3727E">
            <w:t>From there, choose the option to reset the original template theme.</w:t>
          </w:r>
        </w:p>
      </w:docPartBody>
    </w:docPart>
    <w:docPart>
      <w:docPartPr>
        <w:name w:val="B198951A508448DEAFF468E5A1749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47F0F-E238-4495-9F40-CE5F86F73A1F}"/>
      </w:docPartPr>
      <w:docPartBody>
        <w:p w:rsidR="00000000" w:rsidRDefault="00000000">
          <w:pPr>
            <w:pStyle w:val="B198951A508448DEAFF468E5A17492E8"/>
          </w:pPr>
          <w:r w:rsidRPr="00A3727E">
            <w:t>Kalle Persson</w:t>
          </w:r>
        </w:p>
      </w:docPartBody>
    </w:docPart>
    <w:docPart>
      <w:docPartPr>
        <w:name w:val="8C06CC46BA084305A66EA9665669E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BBC28-11B6-448B-B0BA-CEAA0D2C4BCD}"/>
      </w:docPartPr>
      <w:docPartBody>
        <w:p w:rsidR="00000000" w:rsidRDefault="00000000">
          <w:pPr>
            <w:pStyle w:val="8C06CC46BA084305A66EA9665669EDC9"/>
          </w:pPr>
          <w:r w:rsidRPr="00295BAD">
            <w:t>Manager</w:t>
          </w:r>
        </w:p>
      </w:docPartBody>
    </w:docPart>
    <w:docPart>
      <w:docPartPr>
        <w:name w:val="85B95139255B4C8F98940A25B63F0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DA6C9-1837-4E17-BA49-AB921A3D18CD}"/>
      </w:docPartPr>
      <w:docPartBody>
        <w:p w:rsidR="00000000" w:rsidRDefault="00000000">
          <w:pPr>
            <w:pStyle w:val="85B95139255B4C8F98940A25B63F0D00"/>
          </w:pPr>
          <w:r w:rsidRPr="00A3727E">
            <w:t>Taylor Phillips</w:t>
          </w:r>
        </w:p>
      </w:docPartBody>
    </w:docPart>
    <w:docPart>
      <w:docPartPr>
        <w:name w:val="0C93A46F733F4DA8984E97E31235A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BF8B5-59B4-43F2-B9EC-D83C60F560B1}"/>
      </w:docPartPr>
      <w:docPartBody>
        <w:p w:rsidR="00000000" w:rsidRDefault="00000000">
          <w:pPr>
            <w:pStyle w:val="0C93A46F733F4DA8984E97E31235A0E1"/>
          </w:pPr>
          <w:r w:rsidRPr="00A3727E">
            <w:t>5678 Main St</w:t>
          </w:r>
        </w:p>
      </w:docPartBody>
    </w:docPart>
    <w:docPart>
      <w:docPartPr>
        <w:name w:val="061C7D92FC6D42D085196F7353108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BD52-6BB0-4D78-93C8-AF672DB6E3C2}"/>
      </w:docPartPr>
      <w:docPartBody>
        <w:p w:rsidR="00000000" w:rsidRDefault="00000000">
          <w:pPr>
            <w:pStyle w:val="061C7D92FC6D42D085196F7353108351"/>
          </w:pPr>
          <w:r w:rsidRPr="00A3727E">
            <w:t>New York, NY 90210</w:t>
          </w:r>
        </w:p>
      </w:docPartBody>
    </w:docPart>
    <w:docPart>
      <w:docPartPr>
        <w:name w:val="656BDADBA04B4E52BF66C730DB9E1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91DF0-614E-4970-AB8E-7F6425B12550}"/>
      </w:docPartPr>
      <w:docPartBody>
        <w:p w:rsidR="00000000" w:rsidRDefault="00000000">
          <w:pPr>
            <w:pStyle w:val="656BDADBA04B4E52BF66C730DB9E1BCC"/>
          </w:pPr>
          <w:r w:rsidRPr="00A3727E">
            <w:t>September 16, 20XX</w:t>
          </w:r>
        </w:p>
      </w:docPartBody>
    </w:docPart>
    <w:docPart>
      <w:docPartPr>
        <w:name w:val="92FEDADD5F3C4923A9AD5FC6BF8C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04AB-79A5-4E8F-9239-389B25D6636A}"/>
      </w:docPartPr>
      <w:docPartBody>
        <w:p w:rsidR="00000000" w:rsidRDefault="00000000">
          <w:pPr>
            <w:pStyle w:val="92FEDADD5F3C4923A9AD5FC6BF8C3D16"/>
          </w:pPr>
          <w:r w:rsidRPr="00A3727E">
            <w:t>Dear</w:t>
          </w:r>
        </w:p>
      </w:docPartBody>
    </w:docPart>
    <w:docPart>
      <w:docPartPr>
        <w:name w:val="AD7ED1F774274A1AB8743D22BBE7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08B72-1318-4441-A349-DD2B47A0D887}"/>
      </w:docPartPr>
      <w:docPartBody>
        <w:p w:rsidR="00000000" w:rsidRDefault="00000000">
          <w:pPr>
            <w:pStyle w:val="AD7ED1F774274A1AB8743D22BBE7A0F3"/>
          </w:pPr>
          <w:r w:rsidRPr="00A3727E">
            <w:t>Taylor Phillips,</w:t>
          </w:r>
        </w:p>
      </w:docPartBody>
    </w:docPart>
    <w:docPart>
      <w:docPartPr>
        <w:name w:val="6EBB0E91DBC347E7876680C90C895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4ABFF-B29D-441E-917B-7BD79A32959B}"/>
      </w:docPartPr>
      <w:docPartBody>
        <w:p w:rsidR="00F14C24" w:rsidRPr="00A3727E" w:rsidRDefault="00000000" w:rsidP="004844C2">
          <w:r w:rsidRPr="00A3727E">
            <w:t>Write the body of your letter here.</w:t>
          </w:r>
          <w:r>
            <w:t xml:space="preserve"> </w:t>
          </w:r>
          <w:r w:rsidRPr="00A3727E">
            <w:t xml:space="preserve">To update any of the letter's information, select the text, and start typing. </w:t>
          </w:r>
        </w:p>
        <w:p w:rsidR="00F14C24" w:rsidRPr="00A3727E" w:rsidRDefault="00000000" w:rsidP="004844C2"/>
        <w:p w:rsidR="00F14C24" w:rsidRPr="00A3727E" w:rsidRDefault="00000000" w:rsidP="004844C2">
          <w:r w:rsidRPr="00A3727E">
            <w:t>Want to change fonts?</w:t>
          </w:r>
          <w:r>
            <w:t xml:space="preserve"> </w:t>
          </w:r>
          <w:r w:rsidRPr="00A3727E">
            <w:t>Go to the Home tab and choose Fonts.</w:t>
          </w:r>
          <w:r>
            <w:t xml:space="preserve"> </w:t>
          </w:r>
          <w:r w:rsidRPr="00A3727E">
            <w:t xml:space="preserve">You can use a built-in font combination or select one of your own. </w:t>
          </w:r>
        </w:p>
        <w:p w:rsidR="00F14C24" w:rsidRPr="00A3727E" w:rsidRDefault="00000000" w:rsidP="004844C2"/>
        <w:p w:rsidR="00F14C24" w:rsidRPr="00A3727E" w:rsidRDefault="00000000" w:rsidP="004844C2">
          <w:r w:rsidRPr="00A3727E">
            <w:t>You can also change the colors of the template t</w:t>
          </w:r>
          <w:r w:rsidRPr="00A3727E">
            <w:t>o match your personal taste. Go to the Design tab and choose a color palette from the Colors menu.</w:t>
          </w:r>
          <w:r>
            <w:t xml:space="preserve"> </w:t>
          </w:r>
          <w:r w:rsidRPr="00A3727E">
            <w:t xml:space="preserve">Hovering over the different palettes will show you what your document would look like with the new palette. </w:t>
          </w:r>
        </w:p>
        <w:p w:rsidR="00F14C24" w:rsidRPr="00A3727E" w:rsidRDefault="00000000" w:rsidP="004844C2"/>
        <w:p w:rsidR="00000000" w:rsidRDefault="00000000">
          <w:pPr>
            <w:pStyle w:val="6EBB0E91DBC347E7876680C90C8958E5"/>
          </w:pPr>
          <w:r w:rsidRPr="00A3727E">
            <w:t xml:space="preserve">To change the color or font formatting back to </w:t>
          </w:r>
          <w:r w:rsidRPr="00A3727E">
            <w:t>the original settings, go to the Design tab, and select the Theme menu.</w:t>
          </w:r>
          <w:r>
            <w:t xml:space="preserve"> </w:t>
          </w:r>
          <w:r w:rsidRPr="00A3727E">
            <w:t>From there, choose the option to reset the original template theme.</w:t>
          </w:r>
        </w:p>
      </w:docPartBody>
    </w:docPart>
    <w:docPart>
      <w:docPartPr>
        <w:name w:val="F13A870F103B4E37B56132E68313C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A5E56-F417-4D6A-B51E-95ED808F02F0}"/>
      </w:docPartPr>
      <w:docPartBody>
        <w:p w:rsidR="00000000" w:rsidRDefault="00000000">
          <w:pPr>
            <w:pStyle w:val="F13A870F103B4E37B56132E68313CDB6"/>
          </w:pPr>
          <w:r w:rsidRPr="00A3727E">
            <w:t>Kalle Persson</w:t>
          </w:r>
        </w:p>
      </w:docPartBody>
    </w:docPart>
    <w:docPart>
      <w:docPartPr>
        <w:name w:val="3D6D0DE8D07042A4874D676FFD9F2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E5B9-AC8E-4EC9-AFC6-4608F43789CE}"/>
      </w:docPartPr>
      <w:docPartBody>
        <w:p w:rsidR="00000000" w:rsidRDefault="00000000">
          <w:pPr>
            <w:pStyle w:val="3D6D0DE8D07042A4874D676FFD9F29DB"/>
          </w:pPr>
          <w:r w:rsidRPr="00295BAD">
            <w:t>Manager</w:t>
          </w:r>
        </w:p>
      </w:docPartBody>
    </w:docPart>
    <w:docPart>
      <w:docPartPr>
        <w:name w:val="7A0CC4CAF64C436BBCBF698CD4A0C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A2246-5FC7-466C-9DFD-7FE7EADFCDF1}"/>
      </w:docPartPr>
      <w:docPartBody>
        <w:p w:rsidR="00000000" w:rsidRDefault="00000000">
          <w:pPr>
            <w:pStyle w:val="7A0CC4CAF64C436BBCBF698CD4A0CBDD"/>
          </w:pPr>
          <w:r w:rsidRPr="00A3727E">
            <w:t>555-0100</w:t>
          </w:r>
        </w:p>
      </w:docPartBody>
    </w:docPart>
    <w:docPart>
      <w:docPartPr>
        <w:name w:val="7DE0F542EB544BD7B434A5B41B3C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C44C-0CA0-4D7E-9328-CBB6E940B647}"/>
      </w:docPartPr>
      <w:docPartBody>
        <w:p w:rsidR="00000000" w:rsidRDefault="00000000">
          <w:pPr>
            <w:pStyle w:val="7DE0F542EB544BD7B434A5B41B3C72AA"/>
          </w:pPr>
          <w:r w:rsidRPr="00A3727E">
            <w:t>nodpublishers.com</w:t>
          </w:r>
        </w:p>
      </w:docPartBody>
    </w:docPart>
    <w:docPart>
      <w:docPartPr>
        <w:name w:val="A237F1CE7EE94EBFB92721B1C0B80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9593C-94AD-49C5-8CCE-EC1289B60D5C}"/>
      </w:docPartPr>
      <w:docPartBody>
        <w:p w:rsidR="00000000" w:rsidRDefault="00000000">
          <w:pPr>
            <w:pStyle w:val="A237F1CE7EE94EBFB92721B1C0B80B99"/>
          </w:pPr>
          <w:r w:rsidRPr="00A3727E">
            <w:t>kalle@nodpublishers.com</w:t>
          </w:r>
        </w:p>
      </w:docPartBody>
    </w:docPart>
    <w:docPart>
      <w:docPartPr>
        <w:name w:val="E74EBA942BA74C7B9943C3C1DD6F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BA347-927F-4AF9-B745-96EB52A1AD24}"/>
      </w:docPartPr>
      <w:docPartBody>
        <w:p w:rsidR="00000000" w:rsidRDefault="00000000">
          <w:pPr>
            <w:pStyle w:val="E74EBA942BA74C7B9943C3C1DD6F1BD8"/>
          </w:pPr>
          <w:r w:rsidRPr="007E1D97">
            <w:t>N</w:t>
          </w:r>
        </w:p>
      </w:docPartBody>
    </w:docPart>
    <w:docPart>
      <w:docPartPr>
        <w:name w:val="B23C3A521DB3496F8EB456A9C64D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7DAD0-89C1-4F1E-988D-503EDEB46694}"/>
      </w:docPartPr>
      <w:docPartBody>
        <w:p w:rsidR="00000000" w:rsidRDefault="00000000">
          <w:pPr>
            <w:pStyle w:val="B23C3A521DB3496F8EB456A9C64DF8A4"/>
          </w:pPr>
          <w:r w:rsidRPr="00A3727E">
            <w:rPr>
              <w:rStyle w:val="Pink"/>
            </w:rPr>
            <w:t>P</w:t>
          </w:r>
        </w:p>
      </w:docPartBody>
    </w:docPart>
    <w:docPart>
      <w:docPartPr>
        <w:name w:val="2BCA5598E09B40ADA3E071CC9314B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7A859-496D-4C1D-A4CC-BE232B77ED41}"/>
      </w:docPartPr>
      <w:docPartBody>
        <w:p w:rsidR="00000000" w:rsidRDefault="00000000">
          <w:pPr>
            <w:pStyle w:val="2BCA5598E09B40ADA3E071CC9314B2B7"/>
          </w:pPr>
          <w:r w:rsidRPr="00A3727E">
            <w:t>Nod Publishers</w:t>
          </w:r>
        </w:p>
      </w:docPartBody>
    </w:docPart>
    <w:docPart>
      <w:docPartPr>
        <w:name w:val="B867B392A6C74FCDB54432285E1F5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7F146-BE0F-48FA-9713-E78048820B1D}"/>
      </w:docPartPr>
      <w:docPartBody>
        <w:p w:rsidR="00000000" w:rsidRDefault="00000000">
          <w:pPr>
            <w:pStyle w:val="B867B392A6C74FCDB54432285E1F5BD5"/>
          </w:pPr>
          <w:r w:rsidRPr="00A3727E">
            <w:t>4567 Main St.</w:t>
          </w:r>
        </w:p>
      </w:docPartBody>
    </w:docPart>
    <w:docPart>
      <w:docPartPr>
        <w:name w:val="A7795CC47F0D426C89F0196015BDE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C26AE-7E15-4E25-9164-8D6EFD606CB7}"/>
      </w:docPartPr>
      <w:docPartBody>
        <w:p w:rsidR="00000000" w:rsidRDefault="00000000">
          <w:pPr>
            <w:pStyle w:val="A7795CC47F0D426C89F0196015BDEBB7"/>
          </w:pPr>
          <w:r w:rsidRPr="00A3727E">
            <w:t>Buffalo, N</w:t>
          </w:r>
          <w:r w:rsidRPr="00A3727E">
            <w:t>Y 98052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0"/>
    <w:rsid w:val="005F4140"/>
    <w:rsid w:val="00D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17EE67E79421CBCE753254FC70B84">
    <w:name w:val="A6417EE67E79421CBCE753254FC70B84"/>
  </w:style>
  <w:style w:type="paragraph" w:customStyle="1" w:styleId="AB9C1DB51E8A4C78932EB2032BCA302F">
    <w:name w:val="AB9C1DB51E8A4C78932EB2032BCA302F"/>
  </w:style>
  <w:style w:type="paragraph" w:customStyle="1" w:styleId="81477389289D468FBBE41A2510E5DE97">
    <w:name w:val="81477389289D468FBBE41A2510E5DE97"/>
  </w:style>
  <w:style w:type="paragraph" w:customStyle="1" w:styleId="3B295C42DD3840ACB497417C2DFB1C66">
    <w:name w:val="3B295C42DD3840ACB497417C2DFB1C66"/>
  </w:style>
  <w:style w:type="paragraph" w:customStyle="1" w:styleId="CC0F2294BF0A433082BAD015566CE2B2">
    <w:name w:val="CC0F2294BF0A433082BAD015566CE2B2"/>
  </w:style>
  <w:style w:type="paragraph" w:customStyle="1" w:styleId="AE4C42CC6E1F479FA47FD63442BDEEFE">
    <w:name w:val="AE4C42CC6E1F479FA47FD63442BDEEFE"/>
  </w:style>
  <w:style w:type="paragraph" w:customStyle="1" w:styleId="4458CEA7DB684EB490B79E7F1290634C">
    <w:name w:val="4458CEA7DB684EB490B79E7F1290634C"/>
  </w:style>
  <w:style w:type="paragraph" w:customStyle="1" w:styleId="6DB4B0034DC043459552EDA710F6DD27">
    <w:name w:val="6DB4B0034DC043459552EDA710F6DD27"/>
  </w:style>
  <w:style w:type="paragraph" w:customStyle="1" w:styleId="430FE080A78243B1B5BAEF2461C3CBA9">
    <w:name w:val="430FE080A78243B1B5BAEF2461C3CBA9"/>
  </w:style>
  <w:style w:type="paragraph" w:customStyle="1" w:styleId="6E194E7EAEC34E89B3024EE4BAFC7BFA">
    <w:name w:val="6E194E7EAEC34E89B3024EE4BAFC7BFA"/>
  </w:style>
  <w:style w:type="paragraph" w:customStyle="1" w:styleId="9D876481B3D94BABACC2E2A111D6C302">
    <w:name w:val="9D876481B3D94BABACC2E2A111D6C302"/>
  </w:style>
  <w:style w:type="paragraph" w:customStyle="1" w:styleId="5B3D6FDAFE52416F80BECAD39307DC62">
    <w:name w:val="5B3D6FDAFE52416F80BECAD39307DC62"/>
  </w:style>
  <w:style w:type="paragraph" w:customStyle="1" w:styleId="E3274D5145F24FF299A4876ABBC61FF8">
    <w:name w:val="E3274D5145F24FF299A4876ABBC61FF8"/>
  </w:style>
  <w:style w:type="character" w:customStyle="1" w:styleId="Pink">
    <w:name w:val="Pink"/>
    <w:uiPriority w:val="1"/>
    <w:qFormat/>
    <w:rPr>
      <w:color w:val="A5A5A5" w:themeColor="accent3"/>
    </w:rPr>
  </w:style>
  <w:style w:type="paragraph" w:customStyle="1" w:styleId="53DAB8BFE9AE40878B9D187C04DA696E">
    <w:name w:val="53DAB8BFE9AE40878B9D187C04DA696E"/>
  </w:style>
  <w:style w:type="paragraph" w:customStyle="1" w:styleId="2ACBE6E7EDF94621B91F550446DFE55D">
    <w:name w:val="2ACBE6E7EDF94621B91F550446DFE55D"/>
  </w:style>
  <w:style w:type="paragraph" w:customStyle="1" w:styleId="24EB97B69C964377A51A9324C17DF02E">
    <w:name w:val="24EB97B69C964377A51A9324C17DF02E"/>
  </w:style>
  <w:style w:type="paragraph" w:customStyle="1" w:styleId="64C6A8AAF50C43F78FD24A95B31AF581">
    <w:name w:val="64C6A8AAF50C43F78FD24A95B31AF581"/>
  </w:style>
  <w:style w:type="paragraph" w:customStyle="1" w:styleId="862D21B45647491DA51028629839C0B6">
    <w:name w:val="862D21B45647491DA51028629839C0B6"/>
  </w:style>
  <w:style w:type="paragraph" w:customStyle="1" w:styleId="747019905DD549AF88EB07805512A7A9">
    <w:name w:val="747019905DD549AF88EB07805512A7A9"/>
  </w:style>
  <w:style w:type="paragraph" w:customStyle="1" w:styleId="C92C7E62D47E48A5817D82F27351012D">
    <w:name w:val="C92C7E62D47E48A5817D82F27351012D"/>
  </w:style>
  <w:style w:type="paragraph" w:customStyle="1" w:styleId="6D9D973B07D141D69959BEE53AE5AB26">
    <w:name w:val="6D9D973B07D141D69959BEE53AE5AB26"/>
  </w:style>
  <w:style w:type="paragraph" w:customStyle="1" w:styleId="33596D1D562443C29A01BA072BCAD1E5">
    <w:name w:val="33596D1D562443C29A01BA072BCAD1E5"/>
  </w:style>
  <w:style w:type="paragraph" w:customStyle="1" w:styleId="9EF5A69ECC814533ACF9071D1A160B89">
    <w:name w:val="9EF5A69ECC814533ACF9071D1A160B89"/>
  </w:style>
  <w:style w:type="paragraph" w:customStyle="1" w:styleId="14B0BCA4341C4C98BCB6D833210491AE">
    <w:name w:val="14B0BCA4341C4C98BCB6D833210491AE"/>
  </w:style>
  <w:style w:type="paragraph" w:customStyle="1" w:styleId="7AC3142AF7A5412AA45B290B013685A3">
    <w:name w:val="7AC3142AF7A5412AA45B290B013685A3"/>
  </w:style>
  <w:style w:type="paragraph" w:customStyle="1" w:styleId="03C7D53080B64201956C8C0482918D93">
    <w:name w:val="03C7D53080B64201956C8C0482918D93"/>
  </w:style>
  <w:style w:type="paragraph" w:customStyle="1" w:styleId="ED88D5E2E60F4A2C8E425FED678A9E8B">
    <w:name w:val="ED88D5E2E60F4A2C8E425FED678A9E8B"/>
  </w:style>
  <w:style w:type="paragraph" w:customStyle="1" w:styleId="33E0D596E4AA4A75A79C66275CED7112">
    <w:name w:val="33E0D596E4AA4A75A79C66275CED7112"/>
  </w:style>
  <w:style w:type="paragraph" w:customStyle="1" w:styleId="1DF27A3800BE46C9BCE9434DC5AA874D">
    <w:name w:val="1DF27A3800BE46C9BCE9434DC5AA874D"/>
  </w:style>
  <w:style w:type="paragraph" w:customStyle="1" w:styleId="3280023234904474942EE3221F0F5E66">
    <w:name w:val="3280023234904474942EE3221F0F5E66"/>
  </w:style>
  <w:style w:type="paragraph" w:customStyle="1" w:styleId="0E9133B03883433AA7691C14DB8A9236">
    <w:name w:val="0E9133B03883433AA7691C14DB8A9236"/>
  </w:style>
  <w:style w:type="paragraph" w:customStyle="1" w:styleId="AA44797AD66641D0A1ECB9E80873202D">
    <w:name w:val="AA44797AD66641D0A1ECB9E80873202D"/>
  </w:style>
  <w:style w:type="paragraph" w:customStyle="1" w:styleId="B198951A508448DEAFF468E5A17492E8">
    <w:name w:val="B198951A508448DEAFF468E5A17492E8"/>
  </w:style>
  <w:style w:type="paragraph" w:customStyle="1" w:styleId="8C06CC46BA084305A66EA9665669EDC9">
    <w:name w:val="8C06CC46BA084305A66EA9665669EDC9"/>
  </w:style>
  <w:style w:type="paragraph" w:customStyle="1" w:styleId="85B95139255B4C8F98940A25B63F0D00">
    <w:name w:val="85B95139255B4C8F98940A25B63F0D00"/>
  </w:style>
  <w:style w:type="paragraph" w:customStyle="1" w:styleId="0C93A46F733F4DA8984E97E31235A0E1">
    <w:name w:val="0C93A46F733F4DA8984E97E31235A0E1"/>
  </w:style>
  <w:style w:type="paragraph" w:customStyle="1" w:styleId="061C7D92FC6D42D085196F7353108351">
    <w:name w:val="061C7D92FC6D42D085196F7353108351"/>
  </w:style>
  <w:style w:type="paragraph" w:customStyle="1" w:styleId="656BDADBA04B4E52BF66C730DB9E1BCC">
    <w:name w:val="656BDADBA04B4E52BF66C730DB9E1BCC"/>
  </w:style>
  <w:style w:type="paragraph" w:customStyle="1" w:styleId="92FEDADD5F3C4923A9AD5FC6BF8C3D16">
    <w:name w:val="92FEDADD5F3C4923A9AD5FC6BF8C3D16"/>
  </w:style>
  <w:style w:type="paragraph" w:customStyle="1" w:styleId="AD7ED1F774274A1AB8743D22BBE7A0F3">
    <w:name w:val="AD7ED1F774274A1AB8743D22BBE7A0F3"/>
  </w:style>
  <w:style w:type="paragraph" w:customStyle="1" w:styleId="6EBB0E91DBC347E7876680C90C8958E5">
    <w:name w:val="6EBB0E91DBC347E7876680C90C8958E5"/>
  </w:style>
  <w:style w:type="paragraph" w:customStyle="1" w:styleId="F13A870F103B4E37B56132E68313CDB6">
    <w:name w:val="F13A870F103B4E37B56132E68313CDB6"/>
  </w:style>
  <w:style w:type="paragraph" w:customStyle="1" w:styleId="3D6D0DE8D07042A4874D676FFD9F29DB">
    <w:name w:val="3D6D0DE8D07042A4874D676FFD9F29DB"/>
  </w:style>
  <w:style w:type="paragraph" w:customStyle="1" w:styleId="7A0CC4CAF64C436BBCBF698CD4A0CBDD">
    <w:name w:val="7A0CC4CAF64C436BBCBF698CD4A0CBDD"/>
  </w:style>
  <w:style w:type="paragraph" w:customStyle="1" w:styleId="7DE0F542EB544BD7B434A5B41B3C72AA">
    <w:name w:val="7DE0F542EB544BD7B434A5B41B3C72AA"/>
  </w:style>
  <w:style w:type="paragraph" w:customStyle="1" w:styleId="A237F1CE7EE94EBFB92721B1C0B80B99">
    <w:name w:val="A237F1CE7EE94EBFB92721B1C0B80B99"/>
  </w:style>
  <w:style w:type="paragraph" w:customStyle="1" w:styleId="E74EBA942BA74C7B9943C3C1DD6F1BD8">
    <w:name w:val="E74EBA942BA74C7B9943C3C1DD6F1BD8"/>
  </w:style>
  <w:style w:type="paragraph" w:customStyle="1" w:styleId="B23C3A521DB3496F8EB456A9C64DF8A4">
    <w:name w:val="B23C3A521DB3496F8EB456A9C64DF8A4"/>
  </w:style>
  <w:style w:type="paragraph" w:customStyle="1" w:styleId="2BCA5598E09B40ADA3E071CC9314B2B7">
    <w:name w:val="2BCA5598E09B40ADA3E071CC9314B2B7"/>
  </w:style>
  <w:style w:type="paragraph" w:customStyle="1" w:styleId="B867B392A6C74FCDB54432285E1F5BD5">
    <w:name w:val="B867B392A6C74FCDB54432285E1F5BD5"/>
  </w:style>
  <w:style w:type="paragraph" w:customStyle="1" w:styleId="A7795CC47F0D426C89F0196015BDEBB7">
    <w:name w:val="A7795CC47F0D426C89F0196015BDE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Bold Sunset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2156"/>
      </a:accent1>
      <a:accent2>
        <a:srgbClr val="AA2170"/>
      </a:accent2>
      <a:accent3>
        <a:srgbClr val="EB4252"/>
      </a:accent3>
      <a:accent4>
        <a:srgbClr val="D7C92B"/>
      </a:accent4>
      <a:accent5>
        <a:srgbClr val="FFFFFF"/>
      </a:accent5>
      <a:accent6>
        <a:srgbClr val="FFFFFF"/>
      </a:accent6>
      <a:hlink>
        <a:srgbClr val="000000"/>
      </a:hlink>
      <a:folHlink>
        <a:srgbClr val="AA2170"/>
      </a:folHlink>
    </a:clrScheme>
    <a:fontScheme name="Posterama">
      <a:majorFont>
        <a:latin typeface="Posterama"/>
        <a:ea typeface=""/>
        <a:cs typeface=""/>
      </a:majorFont>
      <a:minorFont>
        <a:latin typeface="Postera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Geometric letterhead</Template>
  <TotalTime>0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2023-05-29T11:11:00Z</dcterms:created>
  <dcterms:modified xsi:type="dcterms:W3CDTF">2023-05-30T08:59:00Z</dcterms:modified>
</cp:coreProperties>
</file>